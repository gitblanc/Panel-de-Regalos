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EA97CE7" w14:textId="71C8665E" w:rsidR="006E4F5A" w:rsidRDefault="0085344E">
      <w:pPr>
        <w:pStyle w:val="Ttulo"/>
      </w:pPr>
      <w:r>
        <w:t>Panel de regalos</w:t>
      </w:r>
    </w:p>
    <w:p w14:paraId="3F45AF38" w14:textId="7D90FE69" w:rsidR="001717DD" w:rsidRDefault="0085344E" w:rsidP="0085344E">
      <w:pPr>
        <w:pStyle w:val="Subttulo"/>
        <w:numPr>
          <w:ilvl w:val="0"/>
          <w:numId w:val="0"/>
        </w:numPr>
      </w:pPr>
      <w:r>
        <w:t>Eduardo Blanco</w:t>
      </w:r>
      <w:r w:rsidR="001717DD">
        <w:t xml:space="preserve"> </w:t>
      </w:r>
      <w:r>
        <w:t>Bielsa</w:t>
      </w:r>
    </w:p>
    <w:p w14:paraId="77298BB2" w14:textId="67DA5D99" w:rsidR="006E4F5A" w:rsidRDefault="0085344E" w:rsidP="0085344E">
      <w:pPr>
        <w:pStyle w:val="Subttulo"/>
        <w:numPr>
          <w:ilvl w:val="0"/>
          <w:numId w:val="0"/>
        </w:numPr>
      </w:pPr>
      <w:r>
        <w:t>UO28576</w:t>
      </w:r>
    </w:p>
    <w:p w14:paraId="0FE12D85" w14:textId="00B4FE1C" w:rsidR="006E4F5A" w:rsidRDefault="0085344E">
      <w:r>
        <w:rPr>
          <w:noProof/>
        </w:rPr>
        <w:drawing>
          <wp:inline distT="0" distB="0" distL="0" distR="0" wp14:anchorId="3A8534CA" wp14:editId="6418A795">
            <wp:extent cx="5274945" cy="3082925"/>
            <wp:effectExtent l="0" t="0" r="0" b="3175"/>
            <wp:docPr id="1" name="Imagen 1" descr="Imagen de la pantalla de un celular con letras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Imagen de la pantalla de un celular con letras&#10;&#10;Descripción generada automáticamente con confianza baja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308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BF28D" w14:textId="42D99FCE" w:rsidR="006E4F5A" w:rsidRDefault="007767AE">
      <w:pPr>
        <w:pStyle w:val="Autor"/>
      </w:pPr>
    </w:p>
    <w:p w14:paraId="15B4DDA6" w14:textId="77777777" w:rsidR="006E4F5A" w:rsidRDefault="007767AE">
      <w:r>
        <w:br w:type="page"/>
      </w:r>
    </w:p>
    <w:sdt>
      <w:sdtPr>
        <w:rPr>
          <w:rFonts w:asciiTheme="minorHAnsi" w:eastAsiaTheme="minorHAnsi" w:hAnsiTheme="minorHAnsi" w:cstheme="minorBidi"/>
          <w:b w:val="0"/>
          <w:caps w:val="0"/>
          <w:color w:val="5F5F5F" w:themeColor="text2" w:themeTint="BF"/>
          <w:sz w:val="24"/>
          <w:szCs w:val="24"/>
        </w:rPr>
        <w:id w:val="-1568100847"/>
        <w:docPartObj>
          <w:docPartGallery w:val="Table of Contents"/>
          <w:docPartUnique/>
        </w:docPartObj>
      </w:sdtPr>
      <w:sdtEndPr>
        <w:rPr>
          <w:bCs/>
          <w:noProof/>
        </w:rPr>
      </w:sdtEndPr>
      <w:sdtContent>
        <w:p w14:paraId="56A7D549" w14:textId="232EABDE" w:rsidR="006E4F5A" w:rsidRDefault="0085344E">
          <w:pPr>
            <w:pStyle w:val="TtuloTDC"/>
          </w:pPr>
          <w:r>
            <w:rPr>
              <w:rStyle w:val="nfasis"/>
            </w:rPr>
            <w:t>índice</w:t>
          </w:r>
        </w:p>
        <w:p w14:paraId="2D74A2EC" w14:textId="77777777" w:rsidR="0085344E" w:rsidRDefault="007767AE" w:rsidP="0085344E">
          <w:pPr>
            <w:pStyle w:val="TDC1"/>
            <w:rPr>
              <w:noProof/>
            </w:rPr>
          </w:pPr>
          <w:r>
            <w:rPr>
              <w:noProof/>
            </w:rPr>
            <w:fldChar w:fldCharType="begin"/>
          </w:r>
          <w:r>
            <w:instrText xml:space="preserve"> TOC \o "1-3" \u </w:instrText>
          </w:r>
          <w:r>
            <w:rPr>
              <w:noProof/>
            </w:rPr>
            <w:fldChar w:fldCharType="separate"/>
          </w:r>
          <w:r w:rsidR="0085344E">
            <w:rPr>
              <w:iCs/>
              <w:noProof/>
              <w:color w:val="F75952" w:themeColor="accent1"/>
            </w:rPr>
            <w:t>Introducción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_Toc408396851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</w:t>
          </w:r>
          <w:r>
            <w:rPr>
              <w:noProof/>
            </w:rPr>
            <w:fldChar w:fldCharType="end"/>
          </w:r>
        </w:p>
        <w:p w14:paraId="08936C3D" w14:textId="0AA6E540" w:rsidR="0085344E" w:rsidRPr="0085344E" w:rsidRDefault="0085344E" w:rsidP="0085344E">
          <w:pPr>
            <w:pStyle w:val="TDC1"/>
            <w:rPr>
              <w:noProof/>
            </w:rPr>
          </w:pPr>
          <w:r>
            <w:rPr>
              <w:iCs/>
              <w:noProof/>
              <w:color w:val="F75952" w:themeColor="accent1"/>
            </w:rPr>
            <w:t>DESARROLLO</w:t>
          </w:r>
          <w:r>
            <w:rPr>
              <w:noProof/>
            </w:rPr>
            <w:tab/>
          </w:r>
          <w:r w:rsidR="009B3C1F">
            <w:rPr>
              <w:noProof/>
            </w:rPr>
            <w:t>2</w:t>
          </w:r>
        </w:p>
        <w:p w14:paraId="5B5730D6" w14:textId="12FA312E" w:rsidR="006E4F5A" w:rsidRDefault="0085344E">
          <w:pPr>
            <w:pStyle w:val="TDC2"/>
            <w:rPr>
              <w:noProof/>
            </w:rPr>
          </w:pPr>
          <w:r w:rsidRPr="001717DD">
            <w:rPr>
              <w:b/>
              <w:bCs w:val="0"/>
              <w:noProof/>
            </w:rPr>
            <w:t>Fase de diseño</w:t>
          </w:r>
          <w:r>
            <w:rPr>
              <w:noProof/>
            </w:rPr>
            <w:t xml:space="preserve"> - Wireframe</w:t>
          </w:r>
          <w:r w:rsidR="007767AE">
            <w:rPr>
              <w:noProof/>
            </w:rPr>
            <w:tab/>
          </w:r>
          <w:r w:rsidR="00C8663A">
            <w:rPr>
              <w:noProof/>
            </w:rPr>
            <w:t>2</w:t>
          </w:r>
        </w:p>
        <w:p w14:paraId="233D6903" w14:textId="7F259A6D" w:rsidR="00C8663A" w:rsidRPr="00C8663A" w:rsidRDefault="00C8663A" w:rsidP="00C8663A">
          <w:r w:rsidRPr="001717DD">
            <w:rPr>
              <w:b/>
              <w:bCs/>
            </w:rPr>
            <w:t>Cambios</w:t>
          </w:r>
          <w:r w:rsidR="00AC25E4">
            <w:t xml:space="preserve"> </w:t>
          </w:r>
          <w:r>
            <w:t>…………………………………………………………………………………</w:t>
          </w:r>
          <w:r w:rsidR="009B3C1F">
            <w:t>…</w:t>
          </w:r>
          <w:proofErr w:type="gramStart"/>
          <w:r w:rsidR="009B3C1F">
            <w:t>…….</w:t>
          </w:r>
          <w:proofErr w:type="gramEnd"/>
          <w:r>
            <w:t>4</w:t>
          </w:r>
        </w:p>
        <w:p w14:paraId="3AF9774E" w14:textId="0AF012A4" w:rsidR="006E4F5A" w:rsidRDefault="00453F86">
          <w:pPr>
            <w:pStyle w:val="TDC2"/>
            <w:rPr>
              <w:noProof/>
            </w:rPr>
          </w:pPr>
          <w:r w:rsidRPr="001717DD">
            <w:rPr>
              <w:b/>
              <w:bCs w:val="0"/>
              <w:noProof/>
            </w:rPr>
            <w:t xml:space="preserve">Fase de </w:t>
          </w:r>
          <w:r w:rsidR="0085344E" w:rsidRPr="001717DD">
            <w:rPr>
              <w:b/>
              <w:bCs w:val="0"/>
              <w:noProof/>
            </w:rPr>
            <w:t>Implementación</w:t>
          </w:r>
          <w:r w:rsidR="007767AE">
            <w:rPr>
              <w:noProof/>
            </w:rPr>
            <w:tab/>
          </w:r>
          <w:r w:rsidR="00C8663A">
            <w:rPr>
              <w:noProof/>
            </w:rPr>
            <w:t>5</w:t>
          </w:r>
        </w:p>
        <w:p w14:paraId="1EE967D5" w14:textId="1AB7257B" w:rsidR="0085344E" w:rsidRDefault="0085344E" w:rsidP="0085344E">
          <w:pPr>
            <w:pStyle w:val="Prrafodelista"/>
            <w:numPr>
              <w:ilvl w:val="0"/>
              <w:numId w:val="18"/>
            </w:numPr>
          </w:pPr>
          <w:r w:rsidRPr="001717DD">
            <w:rPr>
              <w:b/>
              <w:bCs/>
            </w:rPr>
            <w:t>Lógica</w:t>
          </w:r>
          <w:r>
            <w:t xml:space="preserve"> </w:t>
          </w:r>
          <w:r>
            <w:rPr>
              <w:noProof/>
            </w:rPr>
            <w:t>…………………………………………………………………………………….</w:t>
          </w:r>
          <w:r w:rsidR="00453F86">
            <w:rPr>
              <w:noProof/>
            </w:rPr>
            <w:t>5</w:t>
          </w:r>
        </w:p>
        <w:p w14:paraId="44E67D9D" w14:textId="60B1C685" w:rsidR="00AC25E4" w:rsidRDefault="00AC25E4" w:rsidP="00AC25E4">
          <w:pPr>
            <w:pStyle w:val="Prrafodelista"/>
            <w:ind w:left="720"/>
            <w:rPr>
              <w:noProof/>
            </w:rPr>
          </w:pPr>
          <w:r>
            <w:rPr>
              <w:noProof/>
            </w:rPr>
            <w:t>- App</w:t>
          </w:r>
          <w:r w:rsidR="00453F86">
            <w:rPr>
              <w:noProof/>
            </w:rPr>
            <w:t>……………………………………………………………………………</w:t>
          </w:r>
          <w:r w:rsidR="009B3C1F">
            <w:rPr>
              <w:noProof/>
            </w:rPr>
            <w:t>…………….5</w:t>
          </w:r>
        </w:p>
        <w:p w14:paraId="036CD54D" w14:textId="5E130236" w:rsidR="00AC25E4" w:rsidRDefault="00AC25E4" w:rsidP="00AC25E4">
          <w:pPr>
            <w:pStyle w:val="Prrafodelista"/>
            <w:ind w:left="720"/>
            <w:rPr>
              <w:noProof/>
            </w:rPr>
          </w:pPr>
          <w:r>
            <w:rPr>
              <w:noProof/>
            </w:rPr>
            <w:t>- Carrito</w:t>
          </w:r>
          <w:r w:rsidR="009B3C1F">
            <w:rPr>
              <w:noProof/>
            </w:rPr>
            <w:t>……………………………………………………………………………</w:t>
          </w:r>
          <w:r w:rsidR="009B3C1F">
            <w:rPr>
              <w:noProof/>
            </w:rPr>
            <w:t>……….6</w:t>
          </w:r>
        </w:p>
        <w:p w14:paraId="0E11C4DD" w14:textId="736163D3" w:rsidR="00AC25E4" w:rsidRDefault="00AC25E4" w:rsidP="00AC25E4">
          <w:pPr>
            <w:pStyle w:val="Prrafodelista"/>
            <w:ind w:left="720"/>
            <w:rPr>
              <w:noProof/>
            </w:rPr>
          </w:pPr>
          <w:r>
            <w:rPr>
              <w:noProof/>
            </w:rPr>
            <w:t>- Casilla</w:t>
          </w:r>
          <w:r w:rsidR="009B3C1F">
            <w:rPr>
              <w:noProof/>
            </w:rPr>
            <w:t>……………………………………………………………………………</w:t>
          </w:r>
          <w:r w:rsidR="009B3C1F">
            <w:rPr>
              <w:noProof/>
            </w:rPr>
            <w:t>……….7</w:t>
          </w:r>
        </w:p>
        <w:p w14:paraId="567AB641" w14:textId="1211744F" w:rsidR="00AC25E4" w:rsidRDefault="00AC25E4" w:rsidP="00AC25E4">
          <w:pPr>
            <w:pStyle w:val="Prrafodelista"/>
            <w:ind w:left="720"/>
            <w:rPr>
              <w:noProof/>
            </w:rPr>
          </w:pPr>
          <w:r>
            <w:rPr>
              <w:noProof/>
            </w:rPr>
            <w:t>- Cliente</w:t>
          </w:r>
          <w:r w:rsidR="009B3C1F">
            <w:rPr>
              <w:noProof/>
            </w:rPr>
            <w:t>……………………………………………………………………………</w:t>
          </w:r>
          <w:r w:rsidR="009B3C1F">
            <w:rPr>
              <w:noProof/>
            </w:rPr>
            <w:t>………7</w:t>
          </w:r>
        </w:p>
        <w:p w14:paraId="6F4FCE33" w14:textId="5E0AEBA1" w:rsidR="00AC25E4" w:rsidRDefault="00AC25E4" w:rsidP="00AC25E4">
          <w:pPr>
            <w:pStyle w:val="Prrafodelista"/>
            <w:ind w:left="720"/>
            <w:rPr>
              <w:noProof/>
            </w:rPr>
          </w:pPr>
          <w:r>
            <w:rPr>
              <w:noProof/>
            </w:rPr>
            <w:t>- Panel</w:t>
          </w:r>
          <w:r w:rsidR="009B3C1F">
            <w:rPr>
              <w:noProof/>
            </w:rPr>
            <w:t>……………………………………………………………………………</w:t>
          </w:r>
          <w:r w:rsidR="009B3C1F">
            <w:rPr>
              <w:noProof/>
            </w:rPr>
            <w:t>…………8</w:t>
          </w:r>
        </w:p>
        <w:p w14:paraId="0E0695E4" w14:textId="52FF6A79" w:rsidR="00AC25E4" w:rsidRDefault="00AC25E4" w:rsidP="00AC25E4">
          <w:pPr>
            <w:pStyle w:val="Prrafodelista"/>
            <w:ind w:left="720"/>
            <w:rPr>
              <w:noProof/>
            </w:rPr>
          </w:pPr>
          <w:r>
            <w:rPr>
              <w:noProof/>
            </w:rPr>
            <w:t>- Premio</w:t>
          </w:r>
          <w:r w:rsidR="009B3C1F">
            <w:rPr>
              <w:noProof/>
            </w:rPr>
            <w:t>……………………………………………………………………………</w:t>
          </w:r>
          <w:r w:rsidR="009B3C1F">
            <w:rPr>
              <w:noProof/>
            </w:rPr>
            <w:t>………9</w:t>
          </w:r>
        </w:p>
        <w:p w14:paraId="0F418F73" w14:textId="3FFCF325" w:rsidR="00AC25E4" w:rsidRDefault="00AC25E4" w:rsidP="00AC25E4">
          <w:pPr>
            <w:pStyle w:val="Prrafodelista"/>
            <w:ind w:left="720"/>
            <w:rPr>
              <w:noProof/>
            </w:rPr>
          </w:pPr>
          <w:r>
            <w:rPr>
              <w:noProof/>
            </w:rPr>
            <w:t>-</w:t>
          </w:r>
          <w:r w:rsidR="00453F86">
            <w:rPr>
              <w:noProof/>
            </w:rPr>
            <w:t xml:space="preserve"> PremioComparator</w:t>
          </w:r>
          <w:r w:rsidR="009B3C1F">
            <w:rPr>
              <w:noProof/>
            </w:rPr>
            <w:t>………………………………………………………………</w:t>
          </w:r>
          <w:r w:rsidR="009B3C1F">
            <w:rPr>
              <w:noProof/>
            </w:rPr>
            <w:t>10</w:t>
          </w:r>
        </w:p>
        <w:p w14:paraId="2A446B69" w14:textId="1BF05358" w:rsidR="00AC25E4" w:rsidRDefault="00AC25E4" w:rsidP="00AC25E4">
          <w:pPr>
            <w:pStyle w:val="Prrafodelista"/>
            <w:ind w:left="720"/>
            <w:rPr>
              <w:noProof/>
            </w:rPr>
          </w:pPr>
          <w:r>
            <w:rPr>
              <w:noProof/>
            </w:rPr>
            <w:t>-</w:t>
          </w:r>
          <w:r w:rsidR="00453F86">
            <w:rPr>
              <w:noProof/>
            </w:rPr>
            <w:t xml:space="preserve"> PuntosCasillas</w:t>
          </w:r>
          <w:r w:rsidR="009B3C1F">
            <w:rPr>
              <w:noProof/>
            </w:rPr>
            <w:t>……………………………………………………………………</w:t>
          </w:r>
          <w:r w:rsidR="009B3C1F">
            <w:rPr>
              <w:noProof/>
            </w:rPr>
            <w:t>..10</w:t>
          </w:r>
        </w:p>
        <w:p w14:paraId="1A99EE14" w14:textId="63EA23CA" w:rsidR="00AC25E4" w:rsidRDefault="00AC25E4" w:rsidP="00AC25E4">
          <w:pPr>
            <w:pStyle w:val="Prrafodelista"/>
            <w:ind w:left="720"/>
            <w:rPr>
              <w:noProof/>
            </w:rPr>
          </w:pPr>
          <w:r>
            <w:rPr>
              <w:noProof/>
            </w:rPr>
            <w:t>-</w:t>
          </w:r>
          <w:r w:rsidR="00453F86">
            <w:rPr>
              <w:noProof/>
            </w:rPr>
            <w:t xml:space="preserve"> Registro</w:t>
          </w:r>
          <w:r w:rsidR="009B3C1F">
            <w:rPr>
              <w:noProof/>
            </w:rPr>
            <w:t>……………………………………………………………………………</w:t>
          </w:r>
          <w:r w:rsidR="009B3C1F">
            <w:rPr>
              <w:noProof/>
            </w:rPr>
            <w:t>…..10</w:t>
          </w:r>
        </w:p>
        <w:p w14:paraId="2B825896" w14:textId="3C05451A" w:rsidR="00453F86" w:rsidRDefault="00453F86" w:rsidP="00AC25E4">
          <w:pPr>
            <w:pStyle w:val="Prrafodelista"/>
            <w:ind w:left="720"/>
          </w:pPr>
          <w:r>
            <w:rPr>
              <w:noProof/>
            </w:rPr>
            <w:t>- Util</w:t>
          </w:r>
          <w:r w:rsidR="009B3C1F">
            <w:rPr>
              <w:noProof/>
            </w:rPr>
            <w:t>……………………………………………………………………………</w:t>
          </w:r>
          <w:r w:rsidR="009B3C1F">
            <w:rPr>
              <w:noProof/>
            </w:rPr>
            <w:t>…………..11</w:t>
          </w:r>
        </w:p>
        <w:p w14:paraId="79207728" w14:textId="5048FA4C" w:rsidR="0085344E" w:rsidRDefault="0085344E" w:rsidP="0085344E">
          <w:pPr>
            <w:pStyle w:val="Prrafodelista"/>
            <w:numPr>
              <w:ilvl w:val="0"/>
              <w:numId w:val="18"/>
            </w:numPr>
          </w:pPr>
          <w:r w:rsidRPr="001717DD">
            <w:rPr>
              <w:b/>
              <w:bCs/>
              <w:noProof/>
            </w:rPr>
            <w:t>Interfaz</w:t>
          </w:r>
          <w:r>
            <w:rPr>
              <w:noProof/>
            </w:rPr>
            <w:t>…………………………………………………………………………………</w:t>
          </w:r>
          <w:r w:rsidR="009B3C1F">
            <w:rPr>
              <w:noProof/>
            </w:rPr>
            <w:t>12</w:t>
          </w:r>
        </w:p>
        <w:p w14:paraId="4E3C0537" w14:textId="5E842013" w:rsidR="00453F86" w:rsidRDefault="00453F86" w:rsidP="00453F86">
          <w:pPr>
            <w:pStyle w:val="Prrafodelista"/>
            <w:ind w:left="720"/>
            <w:rPr>
              <w:noProof/>
            </w:rPr>
          </w:pPr>
          <w:r>
            <w:rPr>
              <w:noProof/>
            </w:rPr>
            <w:t>- Main</w:t>
          </w:r>
          <w:r w:rsidR="009B3C1F">
            <w:rPr>
              <w:noProof/>
            </w:rPr>
            <w:fldChar w:fldCharType="begin"/>
          </w:r>
          <w:r w:rsidR="009B3C1F">
            <w:rPr>
              <w:noProof/>
            </w:rPr>
            <w:instrText xml:space="preserve"> PAGEREF _Toc408396851 \h </w:instrText>
          </w:r>
          <w:r w:rsidR="009B3C1F">
            <w:rPr>
              <w:noProof/>
            </w:rPr>
          </w:r>
          <w:r w:rsidR="009B3C1F">
            <w:rPr>
              <w:noProof/>
            </w:rPr>
            <w:fldChar w:fldCharType="separate"/>
          </w:r>
          <w:r w:rsidR="009B3C1F">
            <w:rPr>
              <w:noProof/>
            </w:rPr>
            <w:t>1</w:t>
          </w:r>
          <w:r w:rsidR="009B3C1F">
            <w:rPr>
              <w:noProof/>
            </w:rPr>
            <w:fldChar w:fldCharType="end"/>
          </w:r>
          <w:r w:rsidR="009B3C1F">
            <w:rPr>
              <w:noProof/>
            </w:rPr>
            <w:t>……………………………………………………………………………………</w:t>
          </w:r>
          <w:r w:rsidR="009B3C1F">
            <w:rPr>
              <w:noProof/>
            </w:rPr>
            <w:t>12</w:t>
          </w:r>
        </w:p>
        <w:p w14:paraId="787A5827" w14:textId="6ECAE02D" w:rsidR="00453F86" w:rsidRDefault="00453F86" w:rsidP="00453F86">
          <w:pPr>
            <w:pStyle w:val="Prrafodelista"/>
            <w:ind w:left="720"/>
            <w:rPr>
              <w:noProof/>
            </w:rPr>
          </w:pPr>
          <w:r>
            <w:rPr>
              <w:noProof/>
            </w:rPr>
            <w:t>- PanelImagenArticulo</w:t>
          </w:r>
          <w:r w:rsidR="009B3C1F">
            <w:rPr>
              <w:noProof/>
            </w:rPr>
            <w:t>……………………………………………………………</w:t>
          </w:r>
          <w:r w:rsidR="009B3C1F">
            <w:rPr>
              <w:noProof/>
            </w:rPr>
            <w:t>13</w:t>
          </w:r>
        </w:p>
        <w:p w14:paraId="05244333" w14:textId="77B854E6" w:rsidR="00453F86" w:rsidRDefault="00453F86" w:rsidP="00453F86">
          <w:pPr>
            <w:pStyle w:val="Prrafodelista"/>
            <w:ind w:left="720"/>
            <w:rPr>
              <w:noProof/>
            </w:rPr>
          </w:pPr>
          <w:r>
            <w:rPr>
              <w:noProof/>
            </w:rPr>
            <w:t>- PanelImagenBoton</w:t>
          </w:r>
          <w:r w:rsidR="009B3C1F">
            <w:rPr>
              <w:noProof/>
            </w:rPr>
            <w:t>………………………………………………………………</w:t>
          </w:r>
          <w:r w:rsidR="009B3C1F">
            <w:rPr>
              <w:noProof/>
            </w:rPr>
            <w:t>14</w:t>
          </w:r>
        </w:p>
        <w:p w14:paraId="0C836990" w14:textId="6DB71F7F" w:rsidR="00453F86" w:rsidRDefault="00453F86" w:rsidP="00453F86">
          <w:pPr>
            <w:pStyle w:val="Prrafodelista"/>
            <w:ind w:left="720"/>
            <w:rPr>
              <w:noProof/>
            </w:rPr>
          </w:pPr>
          <w:r>
            <w:rPr>
              <w:noProof/>
            </w:rPr>
            <w:t>- PanelImagenCarrito</w:t>
          </w:r>
          <w:r w:rsidR="009B3C1F">
            <w:rPr>
              <w:noProof/>
            </w:rPr>
            <w:t>……………………………………………………………</w:t>
          </w:r>
          <w:r w:rsidR="009B3C1F">
            <w:rPr>
              <w:noProof/>
            </w:rPr>
            <w:t>.14</w:t>
          </w:r>
        </w:p>
        <w:p w14:paraId="3EC723F5" w14:textId="08009230" w:rsidR="00453F86" w:rsidRDefault="00453F86" w:rsidP="00453F86">
          <w:pPr>
            <w:pStyle w:val="Prrafodelista"/>
            <w:ind w:left="720"/>
            <w:rPr>
              <w:noProof/>
            </w:rPr>
          </w:pPr>
          <w:r>
            <w:rPr>
              <w:noProof/>
            </w:rPr>
            <w:t>- PanelImagenViaje</w:t>
          </w:r>
          <w:r w:rsidR="009B3C1F">
            <w:rPr>
              <w:noProof/>
            </w:rPr>
            <w:t>………………………………………………………………</w:t>
          </w:r>
          <w:r w:rsidR="009B3C1F">
            <w:rPr>
              <w:noProof/>
            </w:rPr>
            <w:t>.15</w:t>
          </w:r>
        </w:p>
        <w:p w14:paraId="30E14D00" w14:textId="18F4DDC2" w:rsidR="00453F86" w:rsidRDefault="00453F86" w:rsidP="00453F86">
          <w:pPr>
            <w:pStyle w:val="Prrafodelista"/>
            <w:ind w:left="720"/>
            <w:rPr>
              <w:noProof/>
            </w:rPr>
          </w:pPr>
          <w:r>
            <w:rPr>
              <w:noProof/>
            </w:rPr>
            <w:t>- VentanaCarrito</w:t>
          </w:r>
          <w:r w:rsidR="009B3C1F">
            <w:rPr>
              <w:noProof/>
            </w:rPr>
            <w:t>……………………………………………………………………</w:t>
          </w:r>
          <w:r w:rsidR="009B3C1F">
            <w:rPr>
              <w:noProof/>
            </w:rPr>
            <w:t>.16</w:t>
          </w:r>
        </w:p>
        <w:p w14:paraId="5BA07228" w14:textId="5608CA81" w:rsidR="00453F86" w:rsidRDefault="00453F86" w:rsidP="00453F86">
          <w:pPr>
            <w:pStyle w:val="Prrafodelista"/>
            <w:ind w:left="720"/>
            <w:rPr>
              <w:noProof/>
            </w:rPr>
          </w:pPr>
          <w:r>
            <w:rPr>
              <w:noProof/>
            </w:rPr>
            <w:t>- VentanaErrorPuntos</w:t>
          </w:r>
          <w:r w:rsidR="009B3C1F">
            <w:rPr>
              <w:noProof/>
            </w:rPr>
            <w:t>……………………………………………………………</w:t>
          </w:r>
          <w:r w:rsidR="009B3C1F">
            <w:rPr>
              <w:noProof/>
            </w:rPr>
            <w:t>.17</w:t>
          </w:r>
        </w:p>
        <w:p w14:paraId="6FDB24D8" w14:textId="0221809C" w:rsidR="00453F86" w:rsidRDefault="00453F86" w:rsidP="00453F86">
          <w:pPr>
            <w:pStyle w:val="Prrafodelista"/>
            <w:ind w:left="720"/>
            <w:rPr>
              <w:noProof/>
            </w:rPr>
          </w:pPr>
          <w:r>
            <w:rPr>
              <w:noProof/>
            </w:rPr>
            <w:lastRenderedPageBreak/>
            <w:t>- VentanaEstaSeguro</w:t>
          </w:r>
          <w:r w:rsidR="009B3C1F">
            <w:rPr>
              <w:noProof/>
            </w:rPr>
            <w:t>……………………………………………………………</w:t>
          </w:r>
          <w:r w:rsidR="009B3C1F">
            <w:rPr>
              <w:noProof/>
            </w:rPr>
            <w:t>18</w:t>
          </w:r>
        </w:p>
        <w:p w14:paraId="13D99EC0" w14:textId="347A593A" w:rsidR="00453F86" w:rsidRDefault="00453F86" w:rsidP="00453F86">
          <w:pPr>
            <w:pStyle w:val="Prrafodelista"/>
            <w:ind w:left="720"/>
            <w:rPr>
              <w:noProof/>
            </w:rPr>
          </w:pPr>
          <w:r>
            <w:rPr>
              <w:noProof/>
            </w:rPr>
            <w:t>- VentanaNoObtuvoPuntos</w:t>
          </w:r>
          <w:r w:rsidR="009B3C1F">
            <w:rPr>
              <w:noProof/>
            </w:rPr>
            <w:t>……………………………………………………</w:t>
          </w:r>
          <w:r w:rsidR="009B3C1F">
            <w:rPr>
              <w:noProof/>
            </w:rPr>
            <w:t>19</w:t>
          </w:r>
        </w:p>
        <w:p w14:paraId="0AE58E81" w14:textId="49EC3E98" w:rsidR="00453F86" w:rsidRDefault="00453F86" w:rsidP="00453F86">
          <w:pPr>
            <w:pStyle w:val="Prrafodelista"/>
            <w:ind w:left="720"/>
            <w:rPr>
              <w:noProof/>
            </w:rPr>
          </w:pPr>
          <w:r>
            <w:rPr>
              <w:noProof/>
            </w:rPr>
            <w:t>- VentanaPrincipal</w:t>
          </w:r>
          <w:r w:rsidR="009B3C1F">
            <w:rPr>
              <w:noProof/>
            </w:rPr>
            <w:t>…………………………………………………………………</w:t>
          </w:r>
          <w:r w:rsidR="009B3C1F">
            <w:rPr>
              <w:noProof/>
            </w:rPr>
            <w:t>20</w:t>
          </w:r>
        </w:p>
        <w:p w14:paraId="66B4249C" w14:textId="5ED6E2D0" w:rsidR="00453F86" w:rsidRDefault="00453F86" w:rsidP="00453F86">
          <w:pPr>
            <w:pStyle w:val="Prrafodelista"/>
            <w:ind w:left="720"/>
            <w:rPr>
              <w:noProof/>
            </w:rPr>
          </w:pPr>
          <w:r>
            <w:rPr>
              <w:noProof/>
            </w:rPr>
            <w:t>- VentanaSobranPuntos</w:t>
          </w:r>
          <w:r w:rsidR="009B3C1F">
            <w:rPr>
              <w:noProof/>
            </w:rPr>
            <w:t>………………………………………………………</w:t>
          </w:r>
          <w:r w:rsidR="009B3C1F">
            <w:rPr>
              <w:noProof/>
            </w:rPr>
            <w:t>.24</w:t>
          </w:r>
        </w:p>
        <w:p w14:paraId="3B9137CD" w14:textId="4188DE1F" w:rsidR="00453F86" w:rsidRDefault="00453F86" w:rsidP="00453F86">
          <w:pPr>
            <w:pStyle w:val="Prrafodelista"/>
            <w:ind w:left="720"/>
          </w:pPr>
          <w:r>
            <w:rPr>
              <w:noProof/>
            </w:rPr>
            <w:t>- VentanaViajes</w:t>
          </w:r>
          <w:r w:rsidR="009B3C1F">
            <w:rPr>
              <w:noProof/>
            </w:rPr>
            <w:t>……………………………………………………………………</w:t>
          </w:r>
          <w:r w:rsidR="009B3C1F">
            <w:rPr>
              <w:noProof/>
            </w:rPr>
            <w:t>25</w:t>
          </w:r>
        </w:p>
        <w:p w14:paraId="58B29D68" w14:textId="4DAD4475" w:rsidR="00414F48" w:rsidRDefault="00414F48" w:rsidP="0085344E">
          <w:pPr>
            <w:pStyle w:val="Prrafodelista"/>
            <w:numPr>
              <w:ilvl w:val="0"/>
              <w:numId w:val="18"/>
            </w:numPr>
          </w:pPr>
          <w:r w:rsidRPr="001717DD">
            <w:rPr>
              <w:b/>
              <w:bCs/>
              <w:noProof/>
            </w:rPr>
            <w:t>Pruebas</w:t>
          </w:r>
          <w:r>
            <w:rPr>
              <w:noProof/>
            </w:rPr>
            <w:t xml:space="preserve"> ………………………………………………………………………………</w:t>
          </w:r>
          <w:r w:rsidR="009B3C1F">
            <w:rPr>
              <w:noProof/>
            </w:rPr>
            <w:t>26</w:t>
          </w:r>
        </w:p>
        <w:p w14:paraId="28973CE1" w14:textId="66BF22F7" w:rsidR="00453F86" w:rsidRDefault="00453F86" w:rsidP="00453F86">
          <w:pPr>
            <w:pStyle w:val="Prrafodelista"/>
            <w:ind w:left="720"/>
            <w:rPr>
              <w:noProof/>
            </w:rPr>
          </w:pPr>
          <w:r>
            <w:rPr>
              <w:noProof/>
            </w:rPr>
            <w:t>- Escenario 1………………………………………………………………………</w:t>
          </w:r>
          <w:r w:rsidR="008E0462">
            <w:rPr>
              <w:noProof/>
            </w:rPr>
            <w:t>…</w:t>
          </w:r>
          <w:r w:rsidR="001717DD">
            <w:rPr>
              <w:noProof/>
            </w:rPr>
            <w:t>26</w:t>
          </w:r>
        </w:p>
        <w:p w14:paraId="3BFAE30D" w14:textId="3651FE36" w:rsidR="00453F86" w:rsidRDefault="00453F86" w:rsidP="00453F86">
          <w:pPr>
            <w:pStyle w:val="Prrafodelista"/>
            <w:ind w:left="720"/>
            <w:rPr>
              <w:noProof/>
            </w:rPr>
          </w:pPr>
          <w:r>
            <w:rPr>
              <w:noProof/>
            </w:rPr>
            <w:t>- Escenario 2</w:t>
          </w:r>
          <w:r>
            <w:rPr>
              <w:noProof/>
            </w:rPr>
            <w:t>…………………………………………………………………………</w:t>
          </w:r>
          <w:r w:rsidR="008E0462">
            <w:rPr>
              <w:noProof/>
            </w:rPr>
            <w:t>26</w:t>
          </w:r>
        </w:p>
        <w:p w14:paraId="432CD2DB" w14:textId="5590FD4B" w:rsidR="00453F86" w:rsidRPr="0085344E" w:rsidRDefault="00453F86" w:rsidP="00453F86">
          <w:pPr>
            <w:pStyle w:val="Prrafodelista"/>
            <w:ind w:left="720"/>
          </w:pPr>
          <w:r>
            <w:rPr>
              <w:noProof/>
            </w:rPr>
            <w:t>- Escenario 3</w:t>
          </w:r>
          <w:r w:rsidR="008E0462">
            <w:rPr>
              <w:noProof/>
            </w:rPr>
            <w:t>………………………………………………………………………….26</w:t>
          </w:r>
        </w:p>
        <w:p w14:paraId="0F62C4F4" w14:textId="39A53EAA" w:rsidR="006E4F5A" w:rsidRDefault="007767AE">
          <w:r>
            <w:rPr>
              <w:rFonts w:asciiTheme="majorHAnsi" w:hAnsiTheme="majorHAnsi"/>
              <w:b/>
              <w:bCs/>
              <w:caps/>
              <w:color w:val="2A2A2A" w:themeColor="text2"/>
              <w:sz w:val="28"/>
            </w:rPr>
            <w:fldChar w:fldCharType="end"/>
          </w:r>
        </w:p>
      </w:sdtContent>
    </w:sdt>
    <w:p w14:paraId="5B2A8168" w14:textId="77777777" w:rsidR="006E4F5A" w:rsidRDefault="007767AE">
      <w:pPr>
        <w:sectPr w:rsidR="006E4F5A">
          <w:pgSz w:w="11907" w:h="16839"/>
          <w:pgMar w:top="2520" w:right="1800" w:bottom="1728" w:left="1800" w:header="720" w:footer="720" w:gutter="0"/>
          <w:pgNumType w:fmt="lowerRoman" w:start="1"/>
          <w:cols w:space="720"/>
          <w:titlePg/>
          <w:docGrid w:linePitch="360"/>
        </w:sectPr>
      </w:pPr>
    </w:p>
    <w:p w14:paraId="63584CDE" w14:textId="4AD29A56" w:rsidR="006E4F5A" w:rsidRPr="00414F48" w:rsidRDefault="00414F48" w:rsidP="00414F48">
      <w:pPr>
        <w:pStyle w:val="Ttulo"/>
        <w:rPr>
          <w:sz w:val="72"/>
          <w:szCs w:val="48"/>
        </w:rPr>
      </w:pPr>
      <w:r w:rsidRPr="00414F48">
        <w:rPr>
          <w:sz w:val="72"/>
          <w:szCs w:val="48"/>
        </w:rPr>
        <w:lastRenderedPageBreak/>
        <w:t>introducción</w:t>
      </w:r>
    </w:p>
    <w:p w14:paraId="4D89DD54" w14:textId="14EA8F5A" w:rsidR="006E4F5A" w:rsidRDefault="00414F48">
      <w:pPr>
        <w:pStyle w:val="Ttulo2"/>
      </w:pPr>
      <w:bookmarkStart w:id="0" w:name="_Toc408396852"/>
      <w:proofErr w:type="gramStart"/>
      <w:r>
        <w:t>Problema a resolver</w:t>
      </w:r>
      <w:proofErr w:type="gramEnd"/>
    </w:p>
    <w:bookmarkEnd w:id="0"/>
    <w:p w14:paraId="47CF992D" w14:textId="7E960BE3" w:rsidR="006E4F5A" w:rsidRDefault="00414F48" w:rsidP="00414F48">
      <w:r>
        <w:t xml:space="preserve">Este trabajo se basa en una aplicación visual que permite a los clientes de un centro comercial participar en un juego que les permitirá obtener unos puntos que posteriormente serán canjeados por premios tales como viajes, aparatos electrónicos </w:t>
      </w:r>
      <w:r w:rsidR="00FD63CE">
        <w:t>o</w:t>
      </w:r>
      <w:r>
        <w:t xml:space="preserve"> alimentos</w:t>
      </w:r>
      <w:r w:rsidR="00FD63CE">
        <w:t xml:space="preserve">. Posteriormente, una vez la persona haya terminado de jugar y haya escogido sus premios, estos se guardarán en un fichero que posteriormente será tratado por otra aplicación, a través de la cuál se le harán llegar sus premios a dicha persona. Además, esta aplicación implementa </w:t>
      </w:r>
      <w:r w:rsidR="00FD63CE" w:rsidRPr="00FD63CE">
        <w:rPr>
          <w:b/>
          <w:bCs/>
        </w:rPr>
        <w:t>internacionalización</w:t>
      </w:r>
      <w:r w:rsidR="00FD63CE">
        <w:t>, es decir, la persona que la utilice podrá hacerlo tanto en español como en inglés.</w:t>
      </w:r>
    </w:p>
    <w:p w14:paraId="5D52F607" w14:textId="23A04AEE" w:rsidR="00FD63CE" w:rsidRDefault="00FD63CE" w:rsidP="00414F48">
      <w:r>
        <w:rPr>
          <w:noProof/>
        </w:rPr>
        <w:drawing>
          <wp:inline distT="0" distB="0" distL="0" distR="0" wp14:anchorId="57674D59" wp14:editId="76510F94">
            <wp:extent cx="5274945" cy="3101975"/>
            <wp:effectExtent l="0" t="0" r="0" b="0"/>
            <wp:docPr id="3" name="Imagen 3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Interfaz de usuario gráfica, Texto, Aplicación&#10;&#10;Descripción generada automáticamente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310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47636" w14:textId="602DCF28" w:rsidR="006E4F5A" w:rsidRDefault="007767AE"/>
    <w:p w14:paraId="5871121D" w14:textId="5D65DEB4" w:rsidR="00FD63CE" w:rsidRDefault="00FD63CE"/>
    <w:p w14:paraId="281D8778" w14:textId="0FE2C589" w:rsidR="00FD63CE" w:rsidRDefault="00FD63CE"/>
    <w:p w14:paraId="09C0E26D" w14:textId="47BB3847" w:rsidR="00FD63CE" w:rsidRDefault="00FD63CE"/>
    <w:p w14:paraId="746ADCF9" w14:textId="42AC2CDA" w:rsidR="00FD63CE" w:rsidRDefault="00FD63CE"/>
    <w:p w14:paraId="62416C5A" w14:textId="1D3F499F" w:rsidR="00FD63CE" w:rsidRDefault="00FD63CE" w:rsidP="00FD63CE">
      <w:pPr>
        <w:pStyle w:val="Ttulo"/>
      </w:pPr>
      <w:r>
        <w:lastRenderedPageBreak/>
        <w:t>DISEÑO</w:t>
      </w:r>
    </w:p>
    <w:p w14:paraId="1FF8092B" w14:textId="6B6BA0A3" w:rsidR="00FD63CE" w:rsidRDefault="00FD63CE" w:rsidP="00FD63CE">
      <w:pPr>
        <w:pStyle w:val="Subttulo"/>
      </w:pPr>
      <w:r>
        <w:t>WIREFRAME V2</w:t>
      </w:r>
    </w:p>
    <w:p w14:paraId="5A5BF4A4" w14:textId="6018D086" w:rsidR="00FD63CE" w:rsidRDefault="00FD63CE" w:rsidP="00FD63CE">
      <w:r>
        <w:t>A continuación, se muestra el diseño original de la aplicación, y posteriormente, los cambios realizados en base a su diseño original:</w:t>
      </w:r>
    </w:p>
    <w:p w14:paraId="33049140" w14:textId="6F6466E9" w:rsidR="00FD63CE" w:rsidRDefault="000A52C7" w:rsidP="00FD63CE">
      <w:r w:rsidRPr="000A52C7">
        <w:drawing>
          <wp:inline distT="0" distB="0" distL="0" distR="0" wp14:anchorId="5A1F4182" wp14:editId="0C6BF426">
            <wp:extent cx="4282651" cy="3032449"/>
            <wp:effectExtent l="0" t="0" r="0" b="3175"/>
            <wp:docPr id="7" name="Imagen 7" descr="Diagram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 descr="Diagrama&#10;&#10;Descripción generada automáticamente con confianza media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355950" cy="3084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CE0A4" w14:textId="2482041D" w:rsidR="000A52C7" w:rsidRDefault="000A52C7" w:rsidP="00FD63CE">
      <w:r w:rsidRPr="000A52C7">
        <w:drawing>
          <wp:inline distT="0" distB="0" distL="0" distR="0" wp14:anchorId="39B58B84" wp14:editId="1AD82A0D">
            <wp:extent cx="4254759" cy="3012699"/>
            <wp:effectExtent l="0" t="0" r="0" b="0"/>
            <wp:docPr id="8" name="Imagen 8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 descr="Diagrama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85775" cy="3034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49541" w14:textId="35608739" w:rsidR="000A52C7" w:rsidRDefault="000A52C7" w:rsidP="00FD63CE"/>
    <w:p w14:paraId="533053D2" w14:textId="06B457B5" w:rsidR="000A52C7" w:rsidRDefault="000A52C7" w:rsidP="00FD63CE">
      <w:r w:rsidRPr="000A52C7">
        <w:lastRenderedPageBreak/>
        <w:drawing>
          <wp:inline distT="0" distB="0" distL="0" distR="0" wp14:anchorId="66A1B62B" wp14:editId="3C82F316">
            <wp:extent cx="3668864" cy="5187820"/>
            <wp:effectExtent l="0" t="0" r="1905" b="0"/>
            <wp:docPr id="9" name="Imagen 9" descr="Imagen de la pantalla de un celular con letras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Imagen de la pantalla de un celular con letras&#10;&#10;Descripción generada automáticamente con confianza media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81676" cy="520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55D85" w14:textId="5F716EA7" w:rsidR="000A52C7" w:rsidRDefault="000A52C7" w:rsidP="00FD63CE"/>
    <w:p w14:paraId="1DAEED5D" w14:textId="5AD4C374" w:rsidR="000A52C7" w:rsidRDefault="000A52C7" w:rsidP="00FD63CE"/>
    <w:p w14:paraId="2F5B1B99" w14:textId="553E89FB" w:rsidR="000A52C7" w:rsidRDefault="000A52C7" w:rsidP="00FD63CE"/>
    <w:p w14:paraId="5B40545F" w14:textId="4DF1B9D2" w:rsidR="000A52C7" w:rsidRDefault="000A52C7" w:rsidP="00FD63CE"/>
    <w:p w14:paraId="4D728A0D" w14:textId="3E26E99E" w:rsidR="000A52C7" w:rsidRDefault="000A52C7" w:rsidP="00FD63CE"/>
    <w:p w14:paraId="75DD2484" w14:textId="3FCEDF27" w:rsidR="000A52C7" w:rsidRDefault="000A52C7" w:rsidP="00FD63CE"/>
    <w:p w14:paraId="7E53B71A" w14:textId="6CA45BC6" w:rsidR="000A52C7" w:rsidRDefault="000A52C7" w:rsidP="00FD63CE"/>
    <w:p w14:paraId="7861BA88" w14:textId="583DDA22" w:rsidR="000A52C7" w:rsidRDefault="000A52C7" w:rsidP="00FD63CE"/>
    <w:p w14:paraId="57E62563" w14:textId="33353B68" w:rsidR="000A52C7" w:rsidRDefault="000A52C7" w:rsidP="00FD63CE"/>
    <w:p w14:paraId="1C34C299" w14:textId="7A7AA7E6" w:rsidR="000A52C7" w:rsidRDefault="000A52C7" w:rsidP="000A52C7">
      <w:pPr>
        <w:pStyle w:val="Subttulo"/>
      </w:pPr>
      <w:r>
        <w:lastRenderedPageBreak/>
        <w:t>Cambios</w:t>
      </w:r>
    </w:p>
    <w:p w14:paraId="4E882860" w14:textId="277D7FDF" w:rsidR="000A52C7" w:rsidRDefault="000A52C7" w:rsidP="000A52C7">
      <w:pPr>
        <w:pStyle w:val="Autor"/>
      </w:pPr>
      <w:r>
        <w:t>En esta aplicación sólo se han realizado 3 cambios:</w:t>
      </w:r>
    </w:p>
    <w:p w14:paraId="149F4F47" w14:textId="04A8DC90" w:rsidR="000A52C7" w:rsidRDefault="000A52C7" w:rsidP="000A52C7">
      <w:pPr>
        <w:pStyle w:val="Prrafodelista"/>
        <w:numPr>
          <w:ilvl w:val="0"/>
          <w:numId w:val="19"/>
        </w:numPr>
      </w:pPr>
      <w:r>
        <w:t xml:space="preserve">En el </w:t>
      </w:r>
      <w:r w:rsidRPr="00C8663A">
        <w:rPr>
          <w:b/>
          <w:bCs/>
        </w:rPr>
        <w:t>panel de los Idiomas</w:t>
      </w:r>
      <w:r>
        <w:t xml:space="preserve"> ha sido cambiado el </w:t>
      </w:r>
      <w:proofErr w:type="spellStart"/>
      <w:r w:rsidRPr="00C8663A">
        <w:t>combobox</w:t>
      </w:r>
      <w:proofErr w:type="spellEnd"/>
      <w:r>
        <w:t xml:space="preserve"> originalmente pensado para contener los idiomas por dos botones, puesto que ha sido considerado más estético y práctico de cara al usuario</w:t>
      </w:r>
      <w:r w:rsidR="00C8663A">
        <w:t>, ya que sólo se usa la aplicación en ingles o español.</w:t>
      </w:r>
    </w:p>
    <w:p w14:paraId="5D2232AA" w14:textId="00FABFAC" w:rsidR="00C8663A" w:rsidRDefault="00C8663A" w:rsidP="000A52C7">
      <w:pPr>
        <w:pStyle w:val="Prrafodelista"/>
        <w:numPr>
          <w:ilvl w:val="0"/>
          <w:numId w:val="19"/>
        </w:numPr>
      </w:pPr>
      <w:r>
        <w:t xml:space="preserve">En el </w:t>
      </w:r>
      <w:r w:rsidRPr="00C8663A">
        <w:rPr>
          <w:b/>
          <w:bCs/>
        </w:rPr>
        <w:t>selector de viajes</w:t>
      </w:r>
      <w:r>
        <w:t xml:space="preserve"> sólo se permiten seleccionar fechas posteriores a la fecha actual, en lugar de notificar al usuario que seleccione una fecha posterior por medio de una advertencia, puesto que ha sido considerado como mejor y más eficiente respecto al uso de la aplicación.</w:t>
      </w:r>
    </w:p>
    <w:p w14:paraId="2E97DEAF" w14:textId="7EA9745E" w:rsidR="00C8663A" w:rsidRDefault="00C8663A" w:rsidP="000A52C7">
      <w:pPr>
        <w:pStyle w:val="Prrafodelista"/>
        <w:numPr>
          <w:ilvl w:val="0"/>
          <w:numId w:val="19"/>
        </w:numPr>
      </w:pPr>
      <w:r w:rsidRPr="00C8663A">
        <w:rPr>
          <w:b/>
          <w:bCs/>
        </w:rPr>
        <w:t>Pequeños cambios estéticos</w:t>
      </w:r>
      <w:r>
        <w:t xml:space="preserve"> tales como adaptar los textos para ambos idiomas, la colocación a la derecha de los filtros y del carrito y la eliminación de la marca de supermercado, inicialmente El Corte Inglés.</w:t>
      </w:r>
    </w:p>
    <w:p w14:paraId="45E22479" w14:textId="3E86BFDE" w:rsidR="00C8663A" w:rsidRDefault="00806503" w:rsidP="00C8663A">
      <w:pPr>
        <w:ind w:left="360"/>
      </w:pPr>
      <w:r>
        <w:rPr>
          <w:noProof/>
        </w:rPr>
        <w:drawing>
          <wp:inline distT="0" distB="0" distL="0" distR="0" wp14:anchorId="527B8801" wp14:editId="0F0B81DB">
            <wp:extent cx="5274945" cy="3072765"/>
            <wp:effectExtent l="0" t="0" r="0" b="635"/>
            <wp:docPr id="10" name="Imagen 10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 descr="Tabla&#10;&#10;Descripción generada automáticamente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307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AEE82" w14:textId="68ECC897" w:rsidR="00C8663A" w:rsidRDefault="00C8663A" w:rsidP="00C8663A">
      <w:pPr>
        <w:ind w:left="360"/>
      </w:pPr>
    </w:p>
    <w:p w14:paraId="5ED8411D" w14:textId="2946E3D5" w:rsidR="00C8663A" w:rsidRDefault="00C8663A" w:rsidP="00C8663A">
      <w:pPr>
        <w:ind w:left="360"/>
      </w:pPr>
    </w:p>
    <w:p w14:paraId="3E5D6F46" w14:textId="1D32BEE6" w:rsidR="00806503" w:rsidRDefault="00806503" w:rsidP="00806503">
      <w:pPr>
        <w:pStyle w:val="Ttulo"/>
        <w:rPr>
          <w:sz w:val="72"/>
          <w:szCs w:val="48"/>
        </w:rPr>
      </w:pPr>
      <w:r w:rsidRPr="00806503">
        <w:rPr>
          <w:sz w:val="72"/>
          <w:szCs w:val="48"/>
        </w:rPr>
        <w:lastRenderedPageBreak/>
        <w:t>Implementación</w:t>
      </w:r>
    </w:p>
    <w:p w14:paraId="3ED25200" w14:textId="4E0C5028" w:rsidR="00806503" w:rsidRDefault="00806503" w:rsidP="00806503">
      <w:pPr>
        <w:pStyle w:val="Subttulo"/>
      </w:pPr>
      <w:r>
        <w:t>Lógica</w:t>
      </w:r>
    </w:p>
    <w:p w14:paraId="496BFF00" w14:textId="6716FDF6" w:rsidR="00CD30C7" w:rsidRPr="00CD30C7" w:rsidRDefault="00CD30C7" w:rsidP="00CD30C7">
      <w:r>
        <w:t xml:space="preserve">Este paquete se compone con la parte de lógica de negocio de la aplicación, y se divide en las siguientes clases, siendo </w:t>
      </w:r>
      <w:r w:rsidRPr="00CD30C7">
        <w:rPr>
          <w:b/>
          <w:bCs/>
        </w:rPr>
        <w:t>App</w:t>
      </w:r>
      <w:r>
        <w:t xml:space="preserve"> la clase que invoca a todas las demás, es decir, la principal:</w:t>
      </w:r>
    </w:p>
    <w:p w14:paraId="4D33E7A1" w14:textId="7819BEEC" w:rsidR="00CD30C7" w:rsidRDefault="00CD30C7" w:rsidP="00CD30C7">
      <w:pPr>
        <w:pStyle w:val="Autor"/>
      </w:pPr>
      <w:r w:rsidRPr="00CD30C7">
        <w:drawing>
          <wp:inline distT="0" distB="0" distL="0" distR="0" wp14:anchorId="3E34150C" wp14:editId="6F183DD4">
            <wp:extent cx="2971800" cy="2463800"/>
            <wp:effectExtent l="0" t="0" r="0" b="0"/>
            <wp:docPr id="11" name="Imagen 11" descr="Text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 descr="Texto&#10;&#10;Descripción generada automáticamente con confianza media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246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E6DE8" w14:textId="353BCE36" w:rsidR="00CD30C7" w:rsidRDefault="00CD30C7" w:rsidP="00CD30C7">
      <w:pPr>
        <w:pStyle w:val="Autor"/>
        <w:numPr>
          <w:ilvl w:val="0"/>
          <w:numId w:val="20"/>
        </w:numPr>
      </w:pPr>
      <w:r>
        <w:t>App</w:t>
      </w:r>
    </w:p>
    <w:p w14:paraId="5262C3B6" w14:textId="30F5588E" w:rsidR="00CD30C7" w:rsidRDefault="00CD30C7" w:rsidP="00CD30C7">
      <w:pPr>
        <w:ind w:left="360"/>
      </w:pPr>
      <w:r>
        <w:t xml:space="preserve">Esta clase se encarga de inicializar </w:t>
      </w:r>
      <w:r w:rsidR="00803860">
        <w:t xml:space="preserve">la aplicación por medio del método </w:t>
      </w:r>
      <w:proofErr w:type="gramStart"/>
      <w:r w:rsidR="00803860" w:rsidRPr="00803860">
        <w:rPr>
          <w:b/>
          <w:bCs/>
          <w:color w:val="75BB6E" w:themeColor="accent4"/>
        </w:rPr>
        <w:t>inicializar(</w:t>
      </w:r>
      <w:proofErr w:type="gramEnd"/>
      <w:r w:rsidR="00803860" w:rsidRPr="00803860">
        <w:rPr>
          <w:b/>
          <w:bCs/>
          <w:color w:val="75BB6E" w:themeColor="accent4"/>
        </w:rPr>
        <w:t>),</w:t>
      </w:r>
      <w:r w:rsidR="00803860" w:rsidRPr="00803860">
        <w:rPr>
          <w:color w:val="75BB6E" w:themeColor="accent4"/>
        </w:rPr>
        <w:t xml:space="preserve"> </w:t>
      </w:r>
      <w:r w:rsidR="00803860">
        <w:t xml:space="preserve">que se encarga de crear un </w:t>
      </w:r>
      <w:r w:rsidR="00803860" w:rsidRPr="00803860">
        <w:rPr>
          <w:b/>
          <w:bCs/>
        </w:rPr>
        <w:t>Panel</w:t>
      </w:r>
      <w:r w:rsidR="00803860">
        <w:t xml:space="preserve"> cada vez que se inicia la aplicación, un </w:t>
      </w:r>
      <w:r w:rsidR="00803860" w:rsidRPr="00803860">
        <w:rPr>
          <w:b/>
          <w:bCs/>
        </w:rPr>
        <w:t>Registro</w:t>
      </w:r>
      <w:r w:rsidR="00803860">
        <w:t xml:space="preserve">, para la relectura y reescritura de ficheros y un </w:t>
      </w:r>
      <w:r w:rsidR="00803860" w:rsidRPr="00803860">
        <w:rPr>
          <w:b/>
          <w:bCs/>
        </w:rPr>
        <w:t>Carrito</w:t>
      </w:r>
      <w:r w:rsidR="00803860">
        <w:t>, para los premios disponibles y los que posteriormente se escogerán. Además, imprime por consola la generación aleatoria del panel.</w:t>
      </w:r>
    </w:p>
    <w:p w14:paraId="59E6D705" w14:textId="64DA9733" w:rsidR="00803860" w:rsidRDefault="00803860" w:rsidP="00CD30C7">
      <w:pPr>
        <w:ind w:left="360"/>
      </w:pPr>
      <w:r w:rsidRPr="00803860">
        <w:drawing>
          <wp:inline distT="0" distB="0" distL="0" distR="0" wp14:anchorId="30E778EA" wp14:editId="3B166660">
            <wp:extent cx="4737100" cy="1689100"/>
            <wp:effectExtent l="0" t="0" r="0" b="0"/>
            <wp:docPr id="12" name="Imagen 12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 descr="Texto&#10;&#10;Descripción generada automá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37100" cy="168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066A9" w14:textId="1588B33D" w:rsidR="00CD30C7" w:rsidRDefault="00803860" w:rsidP="00803860">
      <w:pPr>
        <w:ind w:firstLine="360"/>
      </w:pPr>
      <w:r>
        <w:lastRenderedPageBreak/>
        <w:t xml:space="preserve">Entre otros métodos importantes destaca </w:t>
      </w:r>
      <w:proofErr w:type="spellStart"/>
      <w:proofErr w:type="gramStart"/>
      <w:r w:rsidRPr="003D1188">
        <w:rPr>
          <w:b/>
          <w:bCs/>
          <w:color w:val="75BB6E" w:themeColor="accent4"/>
        </w:rPr>
        <w:t>addRegaloEscogido</w:t>
      </w:r>
      <w:proofErr w:type="spellEnd"/>
      <w:r w:rsidRPr="003D1188">
        <w:rPr>
          <w:b/>
          <w:bCs/>
          <w:color w:val="75BB6E" w:themeColor="accent4"/>
        </w:rPr>
        <w:t>(</w:t>
      </w:r>
      <w:proofErr w:type="gramEnd"/>
      <w:r w:rsidRPr="003D1188">
        <w:rPr>
          <w:b/>
          <w:bCs/>
          <w:color w:val="75BB6E" w:themeColor="accent4"/>
        </w:rPr>
        <w:t>)</w:t>
      </w:r>
      <w:r>
        <w:t xml:space="preserve">, que añadirá al carrito ya existente un premio escogido por el usuario, y el método </w:t>
      </w:r>
      <w:proofErr w:type="spellStart"/>
      <w:r w:rsidRPr="003D1188">
        <w:rPr>
          <w:b/>
          <w:bCs/>
          <w:color w:val="75BB6E" w:themeColor="accent4"/>
        </w:rPr>
        <w:t>grabarPremios</w:t>
      </w:r>
      <w:proofErr w:type="spellEnd"/>
      <w:r w:rsidRPr="003D1188">
        <w:rPr>
          <w:b/>
          <w:bCs/>
          <w:color w:val="75BB6E" w:themeColor="accent4"/>
        </w:rPr>
        <w:t>()</w:t>
      </w:r>
      <w:r>
        <w:t xml:space="preserve">, que graba en un fichero los premios </w:t>
      </w:r>
      <w:r w:rsidR="003D1188">
        <w:t>escogidos por el usuario, así como las fechas de los viajes y sus observaciones, en el caso de que los haya.</w:t>
      </w:r>
    </w:p>
    <w:p w14:paraId="3850D831" w14:textId="2BF2E735" w:rsidR="003D1188" w:rsidRDefault="003D1188" w:rsidP="003D1188">
      <w:pPr>
        <w:pStyle w:val="Autor"/>
        <w:numPr>
          <w:ilvl w:val="0"/>
          <w:numId w:val="20"/>
        </w:numPr>
      </w:pPr>
      <w:r>
        <w:t>Carrito</w:t>
      </w:r>
    </w:p>
    <w:p w14:paraId="209CA89C" w14:textId="7D84B488" w:rsidR="003D1188" w:rsidRDefault="003D1188" w:rsidP="003D1188">
      <w:pPr>
        <w:ind w:left="360"/>
      </w:pPr>
      <w:r>
        <w:t xml:space="preserve">Esta clase se encarga principalmente del almacenamiento de los premios </w:t>
      </w:r>
      <w:proofErr w:type="gramStart"/>
      <w:r>
        <w:t>disponibles</w:t>
      </w:r>
      <w:proofErr w:type="gramEnd"/>
      <w:r>
        <w:t xml:space="preserve"> así como de los que el usuario escogerá. También servirá para la aplicación de los filtros de precio y categoría, ordenando los regalos en base al/</w:t>
      </w:r>
      <w:proofErr w:type="gramStart"/>
      <w:r>
        <w:t>a los filtro</w:t>
      </w:r>
      <w:proofErr w:type="gramEnd"/>
      <w:r>
        <w:t>/s escogido/s.</w:t>
      </w:r>
    </w:p>
    <w:p w14:paraId="670EB2A6" w14:textId="1F7181D0" w:rsidR="003D1188" w:rsidRDefault="003D1188" w:rsidP="003D1188">
      <w:pPr>
        <w:ind w:left="360"/>
      </w:pPr>
      <w:r w:rsidRPr="003D1188">
        <w:drawing>
          <wp:inline distT="0" distB="0" distL="0" distR="0" wp14:anchorId="74DE2929" wp14:editId="0FF40506">
            <wp:extent cx="5274945" cy="3192780"/>
            <wp:effectExtent l="0" t="0" r="0" b="0"/>
            <wp:docPr id="13" name="Imagen 13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 descr="Texto&#10;&#10;Descripción generada automá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319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DB8BD" w14:textId="0AE52520" w:rsidR="003D1188" w:rsidRPr="00CD30C7" w:rsidRDefault="009674CF" w:rsidP="003D1188">
      <w:pPr>
        <w:ind w:left="360"/>
      </w:pPr>
      <w:r w:rsidRPr="009674CF">
        <w:drawing>
          <wp:inline distT="0" distB="0" distL="0" distR="0" wp14:anchorId="13CDFCD7" wp14:editId="0E1ECEA8">
            <wp:extent cx="5274945" cy="948690"/>
            <wp:effectExtent l="0" t="0" r="0" b="3810"/>
            <wp:docPr id="14" name="Imagen 14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 descr="Texto&#10;&#10;Descripción generada automá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94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DC9DA" w14:textId="77777777" w:rsidR="009674CF" w:rsidRDefault="009674CF" w:rsidP="009674CF">
      <w:pPr>
        <w:pStyle w:val="Autor"/>
      </w:pPr>
    </w:p>
    <w:p w14:paraId="2E191F32" w14:textId="77777777" w:rsidR="009674CF" w:rsidRDefault="009674CF" w:rsidP="009674CF">
      <w:pPr>
        <w:pStyle w:val="Autor"/>
      </w:pPr>
    </w:p>
    <w:p w14:paraId="28A653A0" w14:textId="77777777" w:rsidR="009674CF" w:rsidRDefault="009674CF" w:rsidP="009674CF">
      <w:pPr>
        <w:pStyle w:val="Autor"/>
      </w:pPr>
    </w:p>
    <w:p w14:paraId="0D19BD13" w14:textId="77777777" w:rsidR="009674CF" w:rsidRDefault="009674CF" w:rsidP="009674CF">
      <w:pPr>
        <w:pStyle w:val="Autor"/>
      </w:pPr>
    </w:p>
    <w:p w14:paraId="5495BA44" w14:textId="47B0D128" w:rsidR="009674CF" w:rsidRDefault="009674CF" w:rsidP="009674CF">
      <w:pPr>
        <w:pStyle w:val="Autor"/>
        <w:numPr>
          <w:ilvl w:val="0"/>
          <w:numId w:val="20"/>
        </w:numPr>
      </w:pPr>
      <w:r>
        <w:lastRenderedPageBreak/>
        <w:t>Casilla</w:t>
      </w:r>
    </w:p>
    <w:p w14:paraId="6554C42B" w14:textId="4A67212B" w:rsidR="00885A1F" w:rsidRDefault="00885A1F" w:rsidP="00885A1F">
      <w:pPr>
        <w:ind w:left="360"/>
      </w:pPr>
      <w:r>
        <w:t xml:space="preserve">Esta clase se corresponde con </w:t>
      </w:r>
      <w:r w:rsidR="00986C0D">
        <w:t xml:space="preserve">cada </w:t>
      </w:r>
      <w:r>
        <w:t xml:space="preserve">uno de los 25 botones que componen el panel de premios. Consta de los atributos: valor de la casilla, </w:t>
      </w:r>
      <w:proofErr w:type="spellStart"/>
      <w:r>
        <w:t>isDestapada</w:t>
      </w:r>
      <w:proofErr w:type="spellEnd"/>
      <w:r>
        <w:t xml:space="preserve"> (indica si ha sido destapada o no), e </w:t>
      </w:r>
      <w:proofErr w:type="spellStart"/>
      <w:r>
        <w:t>isOcupada</w:t>
      </w:r>
      <w:proofErr w:type="spellEnd"/>
      <w:r>
        <w:t xml:space="preserve"> (indica </w:t>
      </w:r>
      <w:r w:rsidR="00986C0D">
        <w:t>si ya tiene una puntuación asignada o no</w:t>
      </w:r>
      <w:r>
        <w:t>)</w:t>
      </w:r>
      <w:r w:rsidR="00986C0D">
        <w:t>.</w:t>
      </w:r>
    </w:p>
    <w:p w14:paraId="3057FAD9" w14:textId="71704443" w:rsidR="00986C0D" w:rsidRDefault="00986C0D" w:rsidP="00885A1F">
      <w:pPr>
        <w:ind w:left="360"/>
      </w:pPr>
      <w:r w:rsidRPr="00986C0D">
        <w:drawing>
          <wp:inline distT="0" distB="0" distL="0" distR="0" wp14:anchorId="1BFB9A4F" wp14:editId="757CA8DD">
            <wp:extent cx="5274945" cy="3362960"/>
            <wp:effectExtent l="0" t="0" r="0" b="2540"/>
            <wp:docPr id="15" name="Imagen 15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 descr="Texto&#10;&#10;Descripción generada automá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336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7AFC7" w14:textId="725664B8" w:rsidR="00986C0D" w:rsidRDefault="00986C0D" w:rsidP="00986C0D">
      <w:pPr>
        <w:pStyle w:val="Autor"/>
        <w:numPr>
          <w:ilvl w:val="0"/>
          <w:numId w:val="20"/>
        </w:numPr>
      </w:pPr>
      <w:r>
        <w:t>Cliente</w:t>
      </w:r>
    </w:p>
    <w:p w14:paraId="7762D0CA" w14:textId="6CC8B5EB" w:rsidR="00986C0D" w:rsidRDefault="00986C0D" w:rsidP="00986C0D">
      <w:pPr>
        <w:ind w:left="360"/>
      </w:pPr>
      <w:r>
        <w:t xml:space="preserve">Clase que se corresponde con cada uno de los clientes almacenados en el fichero </w:t>
      </w:r>
      <w:r w:rsidRPr="00986C0D">
        <w:rPr>
          <w:i/>
          <w:iCs/>
        </w:rPr>
        <w:t>clientes.dat</w:t>
      </w:r>
      <w:r>
        <w:t xml:space="preserve">. Cada cliente tiene tres atributos: su id, su nombre y apellido y un número que indica si puede o no puede </w:t>
      </w:r>
      <w:proofErr w:type="gramStart"/>
      <w:r>
        <w:t>jugar(</w:t>
      </w:r>
      <w:proofErr w:type="gramEnd"/>
      <w:r>
        <w:t xml:space="preserve">1 puede, </w:t>
      </w:r>
      <w:r w:rsidR="00160D63">
        <w:t>0</w:t>
      </w:r>
      <w:r>
        <w:t xml:space="preserve"> no puede).</w:t>
      </w:r>
    </w:p>
    <w:p w14:paraId="2B568BD9" w14:textId="2CCD8EBC" w:rsidR="00160D63" w:rsidRDefault="00160D63" w:rsidP="00986C0D">
      <w:pPr>
        <w:ind w:left="360"/>
      </w:pPr>
    </w:p>
    <w:p w14:paraId="384B7F02" w14:textId="3F4A128E" w:rsidR="009674CF" w:rsidRDefault="00160D63" w:rsidP="009674CF">
      <w:r w:rsidRPr="00160D63">
        <w:drawing>
          <wp:inline distT="0" distB="0" distL="0" distR="0" wp14:anchorId="17B6B7B7" wp14:editId="16991634">
            <wp:extent cx="5274945" cy="1310640"/>
            <wp:effectExtent l="0" t="0" r="0" b="0"/>
            <wp:docPr id="17" name="Imagen 17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7" descr="Interfaz de usuario gráfica, Texto&#10;&#10;Descripción generada automá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131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81829" w14:textId="4443A87F" w:rsidR="00C8663A" w:rsidRDefault="00C8663A" w:rsidP="00C8663A">
      <w:pPr>
        <w:ind w:left="360"/>
      </w:pPr>
    </w:p>
    <w:p w14:paraId="72A3F48A" w14:textId="16E93B43" w:rsidR="00C8663A" w:rsidRDefault="00C8663A" w:rsidP="00C8663A">
      <w:pPr>
        <w:ind w:left="360"/>
      </w:pPr>
    </w:p>
    <w:p w14:paraId="0C9326D3" w14:textId="044529F3" w:rsidR="00C8663A" w:rsidRDefault="00C8663A" w:rsidP="00C8663A">
      <w:pPr>
        <w:ind w:left="360"/>
      </w:pPr>
    </w:p>
    <w:p w14:paraId="6C66F2B7" w14:textId="665E2BB2" w:rsidR="00C8663A" w:rsidRDefault="00160D63" w:rsidP="00160D63">
      <w:pPr>
        <w:pStyle w:val="Autor"/>
        <w:numPr>
          <w:ilvl w:val="0"/>
          <w:numId w:val="20"/>
        </w:numPr>
      </w:pPr>
      <w:r>
        <w:t>Panel</w:t>
      </w:r>
    </w:p>
    <w:p w14:paraId="45BF2C06" w14:textId="45529849" w:rsidR="00160D63" w:rsidRDefault="00160D63" w:rsidP="00160D63">
      <w:pPr>
        <w:ind w:left="360"/>
      </w:pPr>
      <w:r>
        <w:t>Esta clase representa la lógica del panel de regalos. Se encarga de generar las 25 casillas, asignarle a cada una sus puntos de forma aleatoria y establecer por defecto el número máximo de tiradas a 3, así como el número de casillas que contendrán cada una de las puntuaciones.</w:t>
      </w:r>
    </w:p>
    <w:p w14:paraId="0CA8FD31" w14:textId="3FA34978" w:rsidR="00160D63" w:rsidRDefault="00160D63" w:rsidP="00160D63">
      <w:pPr>
        <w:ind w:left="360"/>
      </w:pPr>
      <w:r w:rsidRPr="00160D63">
        <w:drawing>
          <wp:inline distT="0" distB="0" distL="0" distR="0" wp14:anchorId="764655DC" wp14:editId="4579E4B4">
            <wp:extent cx="5274945" cy="1310640"/>
            <wp:effectExtent l="0" t="0" r="0" b="0"/>
            <wp:docPr id="18" name="Imagen 18" descr="Pantalla negra con letras blanca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 18" descr="Pantalla negra con letras blancas&#10;&#10;Descripción generada automá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131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0AECF" w14:textId="7D9F05F9" w:rsidR="00C8663A" w:rsidRDefault="00C8663A" w:rsidP="00C8663A">
      <w:pPr>
        <w:ind w:left="360"/>
      </w:pPr>
    </w:p>
    <w:p w14:paraId="58B52C4C" w14:textId="2ADB5B89" w:rsidR="00C8663A" w:rsidRDefault="00160D63" w:rsidP="00C8663A">
      <w:pPr>
        <w:ind w:left="360"/>
      </w:pPr>
      <w:r w:rsidRPr="00160D63">
        <w:drawing>
          <wp:inline distT="0" distB="0" distL="0" distR="0" wp14:anchorId="55DC4189" wp14:editId="45CB7F31">
            <wp:extent cx="5274945" cy="3312795"/>
            <wp:effectExtent l="0" t="0" r="0" b="1905"/>
            <wp:docPr id="19" name="Imagen 19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 19" descr="Texto&#10;&#10;Descripción generada automá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331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35D5A" w14:textId="4E18B4D7" w:rsidR="00160D63" w:rsidRDefault="00160D63" w:rsidP="00C8663A">
      <w:pPr>
        <w:ind w:left="360"/>
      </w:pPr>
      <w:r w:rsidRPr="00160D63">
        <w:lastRenderedPageBreak/>
        <w:drawing>
          <wp:inline distT="0" distB="0" distL="0" distR="0" wp14:anchorId="54D9F3FC" wp14:editId="358F1B57">
            <wp:extent cx="5274945" cy="3312795"/>
            <wp:effectExtent l="0" t="0" r="0" b="1905"/>
            <wp:docPr id="20" name="Imagen 20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 20" descr="Texto&#10;&#10;Descripción generada automá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331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E8CF3" w14:textId="61764334" w:rsidR="00160D63" w:rsidRDefault="00160D63" w:rsidP="00160D63">
      <w:pPr>
        <w:pStyle w:val="Autor"/>
        <w:numPr>
          <w:ilvl w:val="0"/>
          <w:numId w:val="20"/>
        </w:numPr>
      </w:pPr>
      <w:r>
        <w:t>Premio</w:t>
      </w:r>
    </w:p>
    <w:p w14:paraId="10FCFCDB" w14:textId="7C24AD94" w:rsidR="00FD2CE4" w:rsidRDefault="00FD2CE4" w:rsidP="00FD2CE4">
      <w:pPr>
        <w:ind w:left="360"/>
      </w:pPr>
      <w:r>
        <w:t xml:space="preserve">Esta clase se corresponde con cada uno de los premios almacenados en el fichero </w:t>
      </w:r>
      <w:r w:rsidRPr="00460177">
        <w:rPr>
          <w:i/>
          <w:iCs/>
        </w:rPr>
        <w:t>regalos.dat</w:t>
      </w:r>
      <w:r>
        <w:t>. Cada premio cuenta con un código, su sección (viajes, alimentación, juguetes, …), su nombre (denominación), una pequeña descripción y los puntos que cuesta adquirirlo.</w:t>
      </w:r>
    </w:p>
    <w:p w14:paraId="70E272BE" w14:textId="2623F417" w:rsidR="00FD2CE4" w:rsidRDefault="00FD2CE4" w:rsidP="00FD2CE4">
      <w:pPr>
        <w:ind w:left="360"/>
      </w:pPr>
      <w:r w:rsidRPr="00FD2CE4">
        <w:drawing>
          <wp:inline distT="0" distB="0" distL="0" distR="0" wp14:anchorId="37F3AAC9" wp14:editId="0D291559">
            <wp:extent cx="5274945" cy="1765935"/>
            <wp:effectExtent l="0" t="0" r="0" b="0"/>
            <wp:docPr id="21" name="Imagen 2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 21" descr="Texto&#10;&#10;Descripción generada automá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176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CAAAF" w14:textId="77777777" w:rsidR="00FD2CE4" w:rsidRDefault="00FD2CE4" w:rsidP="00FD2CE4">
      <w:pPr>
        <w:pStyle w:val="Autor"/>
        <w:ind w:left="720"/>
      </w:pPr>
    </w:p>
    <w:p w14:paraId="178A6C42" w14:textId="77777777" w:rsidR="00FD2CE4" w:rsidRDefault="00FD2CE4" w:rsidP="00FD2CE4">
      <w:pPr>
        <w:pStyle w:val="Autor"/>
        <w:ind w:left="720"/>
      </w:pPr>
    </w:p>
    <w:p w14:paraId="1177D4AA" w14:textId="77777777" w:rsidR="00FD2CE4" w:rsidRDefault="00FD2CE4" w:rsidP="00FD2CE4">
      <w:pPr>
        <w:pStyle w:val="Autor"/>
        <w:ind w:left="720"/>
      </w:pPr>
    </w:p>
    <w:p w14:paraId="7EF368AE" w14:textId="77777777" w:rsidR="00FD2CE4" w:rsidRDefault="00FD2CE4" w:rsidP="00FD2CE4">
      <w:pPr>
        <w:pStyle w:val="Autor"/>
        <w:ind w:left="720"/>
      </w:pPr>
    </w:p>
    <w:p w14:paraId="3B7300F2" w14:textId="77777777" w:rsidR="00FD2CE4" w:rsidRDefault="00FD2CE4" w:rsidP="00FD2CE4">
      <w:pPr>
        <w:pStyle w:val="Autor"/>
        <w:ind w:left="360"/>
      </w:pPr>
    </w:p>
    <w:p w14:paraId="5A526A04" w14:textId="77777777" w:rsidR="00FD2CE4" w:rsidRDefault="00FD2CE4" w:rsidP="00FD2CE4">
      <w:pPr>
        <w:pStyle w:val="Autor"/>
        <w:ind w:left="360"/>
      </w:pPr>
    </w:p>
    <w:p w14:paraId="4C57CA6E" w14:textId="45F81BE1" w:rsidR="00FD2CE4" w:rsidRDefault="00FD2CE4" w:rsidP="00FD2CE4">
      <w:pPr>
        <w:pStyle w:val="Autor"/>
        <w:numPr>
          <w:ilvl w:val="0"/>
          <w:numId w:val="20"/>
        </w:numPr>
      </w:pPr>
      <w:proofErr w:type="spellStart"/>
      <w:r>
        <w:lastRenderedPageBreak/>
        <w:t>PremioComparator</w:t>
      </w:r>
      <w:proofErr w:type="spellEnd"/>
    </w:p>
    <w:p w14:paraId="50428352" w14:textId="0AD74933" w:rsidR="00FD2CE4" w:rsidRDefault="00FD2CE4" w:rsidP="00FD2CE4">
      <w:pPr>
        <w:ind w:left="360"/>
      </w:pPr>
      <w:r>
        <w:t>Clase auxiliar que permitirá comparar dos premios para la realización de los filtros.</w:t>
      </w:r>
    </w:p>
    <w:p w14:paraId="001FF0CA" w14:textId="26BA0F25" w:rsidR="00FD2CE4" w:rsidRDefault="00FD2CE4" w:rsidP="00FD2CE4">
      <w:pPr>
        <w:ind w:left="360"/>
      </w:pPr>
      <w:r w:rsidRPr="00FD2CE4">
        <w:drawing>
          <wp:inline distT="0" distB="0" distL="0" distR="0" wp14:anchorId="6BEBD153" wp14:editId="4852B24C">
            <wp:extent cx="5274945" cy="1056640"/>
            <wp:effectExtent l="0" t="0" r="0" b="0"/>
            <wp:docPr id="22" name="Imagen 22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n 22" descr="Texto&#10;&#10;Descripción generada automá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105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3C34D" w14:textId="3F488A24" w:rsidR="00FD2CE4" w:rsidRDefault="0056267E" w:rsidP="0056267E">
      <w:pPr>
        <w:pStyle w:val="Autor"/>
        <w:numPr>
          <w:ilvl w:val="0"/>
          <w:numId w:val="20"/>
        </w:numPr>
      </w:pPr>
      <w:proofErr w:type="spellStart"/>
      <w:r>
        <w:t>PuntosCasillas</w:t>
      </w:r>
      <w:proofErr w:type="spellEnd"/>
    </w:p>
    <w:p w14:paraId="5CE85AFF" w14:textId="1EC3A433" w:rsidR="0056267E" w:rsidRDefault="0056267E" w:rsidP="0056267E">
      <w:pPr>
        <w:ind w:left="360"/>
      </w:pPr>
      <w:r>
        <w:t>Enumerado que almacena el tipo de puntos que habrá en las casillas.</w:t>
      </w:r>
    </w:p>
    <w:p w14:paraId="527F04CE" w14:textId="7F659957" w:rsidR="0056267E" w:rsidRDefault="0056267E" w:rsidP="0056267E">
      <w:pPr>
        <w:ind w:left="360"/>
      </w:pPr>
      <w:r w:rsidRPr="0056267E">
        <w:drawing>
          <wp:inline distT="0" distB="0" distL="0" distR="0" wp14:anchorId="5C3BA4CD" wp14:editId="5D28C049">
            <wp:extent cx="5274945" cy="839470"/>
            <wp:effectExtent l="0" t="0" r="0" b="0"/>
            <wp:docPr id="23" name="Imagen 23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 23" descr="Interfaz de usuario gráfica&#10;&#10;Descripción generada automá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83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8A33A" w14:textId="738755EB" w:rsidR="0056267E" w:rsidRDefault="0056267E" w:rsidP="0056267E">
      <w:pPr>
        <w:pStyle w:val="Autor"/>
        <w:numPr>
          <w:ilvl w:val="0"/>
          <w:numId w:val="20"/>
        </w:numPr>
      </w:pPr>
      <w:r>
        <w:t>Registro</w:t>
      </w:r>
    </w:p>
    <w:p w14:paraId="29F7FE20" w14:textId="4DCB7505" w:rsidR="0056267E" w:rsidRDefault="0056267E" w:rsidP="0056267E">
      <w:pPr>
        <w:ind w:left="360"/>
      </w:pPr>
      <w:r>
        <w:t xml:space="preserve">Esta clase se encarga de realizar todas las lecturas y escrituras en los ficheros </w:t>
      </w:r>
      <w:r w:rsidRPr="00460177">
        <w:rPr>
          <w:i/>
          <w:iCs/>
        </w:rPr>
        <w:t>clientes.dat</w:t>
      </w:r>
      <w:r>
        <w:t xml:space="preserve">, </w:t>
      </w:r>
      <w:r w:rsidRPr="00814D0C">
        <w:rPr>
          <w:i/>
          <w:iCs/>
        </w:rPr>
        <w:t xml:space="preserve">regalos.dat </w:t>
      </w:r>
      <w:r>
        <w:t xml:space="preserve">y </w:t>
      </w:r>
      <w:r w:rsidRPr="00814D0C">
        <w:rPr>
          <w:i/>
          <w:iCs/>
        </w:rPr>
        <w:t>entregas.dat</w:t>
      </w:r>
      <w:r w:rsidR="00814D0C">
        <w:t xml:space="preserve"> por medio de la clase </w:t>
      </w:r>
      <w:proofErr w:type="spellStart"/>
      <w:r w:rsidR="00814D0C">
        <w:t>Util</w:t>
      </w:r>
      <w:proofErr w:type="spellEnd"/>
      <w:r>
        <w:t>. Almacena además una lista con los clientes del supermercado.</w:t>
      </w:r>
    </w:p>
    <w:p w14:paraId="708279CD" w14:textId="12AC9113" w:rsidR="0056267E" w:rsidRDefault="0056267E" w:rsidP="0056267E">
      <w:pPr>
        <w:ind w:left="360"/>
      </w:pPr>
      <w:r w:rsidRPr="0056267E">
        <w:drawing>
          <wp:inline distT="0" distB="0" distL="0" distR="0" wp14:anchorId="03E5924E" wp14:editId="55FE2A60">
            <wp:extent cx="5274945" cy="2085975"/>
            <wp:effectExtent l="0" t="0" r="0" b="0"/>
            <wp:docPr id="24" name="Imagen 24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n 24" descr="Texto&#10;&#10;Descripción generada automá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64479" w14:textId="39041F6C" w:rsidR="0056267E" w:rsidRDefault="0056267E" w:rsidP="0056267E">
      <w:pPr>
        <w:ind w:left="360"/>
      </w:pPr>
      <w:r w:rsidRPr="0056267E">
        <w:lastRenderedPageBreak/>
        <w:drawing>
          <wp:inline distT="0" distB="0" distL="0" distR="0" wp14:anchorId="11C55D87" wp14:editId="3C37855D">
            <wp:extent cx="5274945" cy="3360420"/>
            <wp:effectExtent l="0" t="0" r="0" b="5080"/>
            <wp:docPr id="25" name="Imagen 25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n 25" descr="Texto&#10;&#10;Descripción generada automá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336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63584" w14:textId="65A95076" w:rsidR="0056267E" w:rsidRDefault="00460177" w:rsidP="00460177">
      <w:pPr>
        <w:pStyle w:val="Autor"/>
        <w:numPr>
          <w:ilvl w:val="0"/>
          <w:numId w:val="20"/>
        </w:numPr>
      </w:pPr>
      <w:proofErr w:type="spellStart"/>
      <w:r>
        <w:t>Util</w:t>
      </w:r>
      <w:proofErr w:type="spellEnd"/>
    </w:p>
    <w:p w14:paraId="2B80AD2A" w14:textId="4DA9EA6E" w:rsidR="00460177" w:rsidRDefault="00460177" w:rsidP="00460177">
      <w:pPr>
        <w:ind w:left="360"/>
      </w:pPr>
      <w:r>
        <w:t xml:space="preserve">Esta clase realiza la lectura y escritura de ficheros gracias a cuatro métodos: </w:t>
      </w:r>
      <w:proofErr w:type="spellStart"/>
      <w:proofErr w:type="gramStart"/>
      <w:r>
        <w:t>loadFileCliente</w:t>
      </w:r>
      <w:proofErr w:type="spellEnd"/>
      <w:r>
        <w:t>(</w:t>
      </w:r>
      <w:proofErr w:type="gramEnd"/>
      <w:r>
        <w:t xml:space="preserve">), que carga el fichero de clientes; </w:t>
      </w:r>
      <w:proofErr w:type="spellStart"/>
      <w:r>
        <w:t>loadFileRegalos</w:t>
      </w:r>
      <w:proofErr w:type="spellEnd"/>
      <w:r>
        <w:t xml:space="preserve">(), que carga el fichero de los regalos; </w:t>
      </w:r>
      <w:proofErr w:type="spellStart"/>
      <w:r>
        <w:t>saveToFileClientes</w:t>
      </w:r>
      <w:proofErr w:type="spellEnd"/>
      <w:r>
        <w:t xml:space="preserve">(), que guarda en el fichero los clientes con sus campos puede jugar actualizados; y </w:t>
      </w:r>
      <w:proofErr w:type="spellStart"/>
      <w:r>
        <w:t>saveToFilePremio</w:t>
      </w:r>
      <w:proofErr w:type="spellEnd"/>
      <w:r>
        <w:t>() que guarda en un fichero los premios escogidos por los usuarios a lo largo del uso de la aplicación.</w:t>
      </w:r>
    </w:p>
    <w:p w14:paraId="0A9369CA" w14:textId="7E881C9D" w:rsidR="00460177" w:rsidRDefault="00460177" w:rsidP="00460177">
      <w:pPr>
        <w:ind w:left="360"/>
      </w:pPr>
      <w:r w:rsidRPr="00460177">
        <w:drawing>
          <wp:inline distT="0" distB="0" distL="0" distR="0" wp14:anchorId="22E2C8B9" wp14:editId="65F23910">
            <wp:extent cx="5274945" cy="2367915"/>
            <wp:effectExtent l="0" t="0" r="0" b="0"/>
            <wp:docPr id="26" name="Imagen 26" descr="Captura de pantalla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n 26" descr="Captura de pantalla de computadora&#10;&#10;Descripción generada automáticamente con confianza media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236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EBFAD" w14:textId="29DA25F5" w:rsidR="00460177" w:rsidRDefault="00460177" w:rsidP="00460177">
      <w:pPr>
        <w:ind w:left="360"/>
      </w:pPr>
    </w:p>
    <w:p w14:paraId="30EEEA51" w14:textId="589FF5BF" w:rsidR="00460177" w:rsidRDefault="00460177" w:rsidP="00460177">
      <w:pPr>
        <w:ind w:left="360"/>
      </w:pPr>
    </w:p>
    <w:p w14:paraId="1DB6A527" w14:textId="77777777" w:rsidR="00460177" w:rsidRDefault="00460177" w:rsidP="00460177">
      <w:pPr>
        <w:pStyle w:val="Ttulo"/>
        <w:rPr>
          <w:sz w:val="72"/>
          <w:szCs w:val="48"/>
        </w:rPr>
      </w:pPr>
      <w:r w:rsidRPr="00806503">
        <w:rPr>
          <w:sz w:val="72"/>
          <w:szCs w:val="48"/>
        </w:rPr>
        <w:lastRenderedPageBreak/>
        <w:t>Implementación</w:t>
      </w:r>
    </w:p>
    <w:p w14:paraId="02EA8E2E" w14:textId="5FA707CF" w:rsidR="00460177" w:rsidRPr="00460177" w:rsidRDefault="00460177" w:rsidP="00460177">
      <w:pPr>
        <w:pStyle w:val="Subttulo"/>
        <w:rPr>
          <w:sz w:val="44"/>
          <w:szCs w:val="20"/>
        </w:rPr>
      </w:pPr>
      <w:r w:rsidRPr="00460177">
        <w:rPr>
          <w:sz w:val="44"/>
          <w:szCs w:val="20"/>
        </w:rPr>
        <w:t>Interfaz Gráfica de Usuario</w:t>
      </w:r>
      <w:r>
        <w:rPr>
          <w:sz w:val="44"/>
          <w:szCs w:val="20"/>
        </w:rPr>
        <w:t xml:space="preserve"> </w:t>
      </w:r>
      <w:r w:rsidRPr="00460177">
        <w:rPr>
          <w:sz w:val="44"/>
          <w:szCs w:val="20"/>
        </w:rPr>
        <w:t>(IGU)</w:t>
      </w:r>
    </w:p>
    <w:p w14:paraId="7B5D3959" w14:textId="40CC684C" w:rsidR="00460177" w:rsidRDefault="00460177" w:rsidP="00460177">
      <w:r>
        <w:t xml:space="preserve">Este paquete se compone con la parte </w:t>
      </w:r>
      <w:r w:rsidR="007A40C9">
        <w:t>visual</w:t>
      </w:r>
      <w:r>
        <w:t xml:space="preserve"> de la aplicación, y se divide en las siguientes clases, siendo </w:t>
      </w:r>
      <w:proofErr w:type="spellStart"/>
      <w:r w:rsidR="007A40C9">
        <w:rPr>
          <w:b/>
          <w:bCs/>
        </w:rPr>
        <w:t>Main</w:t>
      </w:r>
      <w:proofErr w:type="spellEnd"/>
      <w:r>
        <w:t xml:space="preserve"> la clase que invoca a todas las demás, es decir, la principal:</w:t>
      </w:r>
    </w:p>
    <w:p w14:paraId="7CCA0A51" w14:textId="42EBF216" w:rsidR="007A40C9" w:rsidRPr="00CD30C7" w:rsidRDefault="007A40C9" w:rsidP="00460177">
      <w:r w:rsidRPr="007A40C9">
        <w:drawing>
          <wp:inline distT="0" distB="0" distL="0" distR="0" wp14:anchorId="70B31F1D" wp14:editId="22BD95AC">
            <wp:extent cx="3314700" cy="2819400"/>
            <wp:effectExtent l="0" t="0" r="0" b="0"/>
            <wp:docPr id="27" name="Imagen 27" descr="Text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n 27" descr="Texto&#10;&#10;Descripción generada automáticamente con confianza media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395CE" w14:textId="2B20D283" w:rsidR="00460177" w:rsidRDefault="007A40C9" w:rsidP="007A40C9">
      <w:pPr>
        <w:pStyle w:val="Autor"/>
        <w:numPr>
          <w:ilvl w:val="0"/>
          <w:numId w:val="20"/>
        </w:numPr>
      </w:pPr>
      <w:proofErr w:type="spellStart"/>
      <w:r>
        <w:t>Main</w:t>
      </w:r>
      <w:proofErr w:type="spellEnd"/>
    </w:p>
    <w:p w14:paraId="2538B10D" w14:textId="10F87956" w:rsidR="007A40C9" w:rsidRDefault="007A40C9" w:rsidP="007A40C9">
      <w:pPr>
        <w:ind w:left="360"/>
      </w:pPr>
      <w:r>
        <w:t xml:space="preserve">Esta clase ese encarga únicamente de generar el </w:t>
      </w:r>
      <w:proofErr w:type="spellStart"/>
      <w:proofErr w:type="gramStart"/>
      <w:r>
        <w:t>frame</w:t>
      </w:r>
      <w:proofErr w:type="spellEnd"/>
      <w:proofErr w:type="gramEnd"/>
      <w:r>
        <w:t xml:space="preserve">, es decir, la </w:t>
      </w:r>
      <w:proofErr w:type="spellStart"/>
      <w:r>
        <w:t>VentanaPrincipal</w:t>
      </w:r>
      <w:proofErr w:type="spellEnd"/>
      <w:r>
        <w:t xml:space="preserve"> y establece un </w:t>
      </w:r>
      <w:proofErr w:type="spellStart"/>
      <w:r>
        <w:t>loock</w:t>
      </w:r>
      <w:proofErr w:type="spellEnd"/>
      <w:r>
        <w:t xml:space="preserve"> and </w:t>
      </w:r>
      <w:proofErr w:type="spellStart"/>
      <w:r>
        <w:t>feel</w:t>
      </w:r>
      <w:proofErr w:type="spellEnd"/>
      <w:r>
        <w:t xml:space="preserve">. En este caso, el </w:t>
      </w:r>
      <w:proofErr w:type="gramStart"/>
      <w:r>
        <w:t>look</w:t>
      </w:r>
      <w:proofErr w:type="gramEnd"/>
      <w:r>
        <w:t xml:space="preserve"> and </w:t>
      </w:r>
      <w:proofErr w:type="spellStart"/>
      <w:r>
        <w:t>feel</w:t>
      </w:r>
      <w:proofErr w:type="spellEnd"/>
      <w:r>
        <w:t xml:space="preserve"> escogido fue </w:t>
      </w:r>
      <w:proofErr w:type="spellStart"/>
      <w:r>
        <w:t>Nimbus</w:t>
      </w:r>
      <w:proofErr w:type="spellEnd"/>
      <w:r>
        <w:t>.</w:t>
      </w:r>
    </w:p>
    <w:p w14:paraId="275389B2" w14:textId="59B14B01" w:rsidR="007A40C9" w:rsidRDefault="007A40C9" w:rsidP="007A40C9">
      <w:pPr>
        <w:ind w:left="360"/>
      </w:pPr>
      <w:r w:rsidRPr="007A40C9">
        <w:drawing>
          <wp:inline distT="0" distB="0" distL="0" distR="0" wp14:anchorId="265CDE37" wp14:editId="7B893488">
            <wp:extent cx="5274945" cy="1481455"/>
            <wp:effectExtent l="0" t="0" r="0" b="4445"/>
            <wp:docPr id="28" name="Imagen 28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n 28" descr="Texto&#10;&#10;Descripción generada automá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148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73A1C" w14:textId="66BCDB35" w:rsidR="007A40C9" w:rsidRDefault="007A40C9" w:rsidP="007A40C9">
      <w:pPr>
        <w:ind w:left="360"/>
      </w:pPr>
    </w:p>
    <w:p w14:paraId="763260B9" w14:textId="05B580E9" w:rsidR="007A40C9" w:rsidRDefault="007A40C9" w:rsidP="007A40C9">
      <w:pPr>
        <w:ind w:left="360"/>
      </w:pPr>
    </w:p>
    <w:p w14:paraId="1F1F2D1C" w14:textId="67F5F063" w:rsidR="007A40C9" w:rsidRDefault="007A40C9" w:rsidP="007A40C9">
      <w:pPr>
        <w:pStyle w:val="Autor"/>
        <w:numPr>
          <w:ilvl w:val="0"/>
          <w:numId w:val="20"/>
        </w:numPr>
      </w:pPr>
      <w:proofErr w:type="spellStart"/>
      <w:r>
        <w:lastRenderedPageBreak/>
        <w:t>PanelImagenArtículo</w:t>
      </w:r>
      <w:proofErr w:type="spellEnd"/>
    </w:p>
    <w:p w14:paraId="6113FAB4" w14:textId="29812C6C" w:rsidR="007A40C9" w:rsidRDefault="007A40C9" w:rsidP="007A40C9">
      <w:pPr>
        <w:ind w:left="360"/>
      </w:pPr>
      <w:r>
        <w:t>Esta clase genera un panel que se corresponderá con cada uno de los artículos mostrados en los artículos disponibles a escoger. Está formada por los siguientes componentes:</w:t>
      </w:r>
    </w:p>
    <w:p w14:paraId="5B92036C" w14:textId="76E64F29" w:rsidR="007A40C9" w:rsidRDefault="007A40C9" w:rsidP="007A40C9">
      <w:pPr>
        <w:ind w:left="360"/>
      </w:pPr>
      <w:r w:rsidRPr="007A40C9">
        <w:drawing>
          <wp:inline distT="0" distB="0" distL="0" distR="0" wp14:anchorId="35138E1A" wp14:editId="4A3F3BCF">
            <wp:extent cx="3162300" cy="2933700"/>
            <wp:effectExtent l="0" t="0" r="0" b="0"/>
            <wp:docPr id="29" name="Imagen 29" descr="Imagen que contien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n 29" descr="Imagen que contiene Texto&#10;&#10;Descripción generada automá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7C55D" w14:textId="22472B08" w:rsidR="007A40C9" w:rsidRDefault="007A40C9" w:rsidP="007A40C9">
      <w:pPr>
        <w:ind w:left="360"/>
      </w:pPr>
      <w:proofErr w:type="spellStart"/>
      <w:r w:rsidRPr="007A40C9">
        <w:rPr>
          <w:b/>
          <w:bCs/>
        </w:rPr>
        <w:t>lblImagenPremio</w:t>
      </w:r>
      <w:proofErr w:type="spellEnd"/>
      <w:r>
        <w:t xml:space="preserve"> permite ver la imagen del regalo.</w:t>
      </w:r>
    </w:p>
    <w:p w14:paraId="1F4A8BC1" w14:textId="50C57E5C" w:rsidR="007A40C9" w:rsidRDefault="0019247F" w:rsidP="007A40C9">
      <w:pPr>
        <w:ind w:left="360"/>
      </w:pPr>
      <w:proofErr w:type="spellStart"/>
      <w:r>
        <w:rPr>
          <w:b/>
          <w:bCs/>
        </w:rPr>
        <w:t>textAreaNombreArticulo</w:t>
      </w:r>
      <w:proofErr w:type="spellEnd"/>
      <w:r>
        <w:rPr>
          <w:b/>
          <w:bCs/>
        </w:rPr>
        <w:t xml:space="preserve"> </w:t>
      </w:r>
      <w:r>
        <w:t xml:space="preserve">permite saber cuál es la denominación de dicho artículo. Se ha usado un </w:t>
      </w:r>
      <w:proofErr w:type="spellStart"/>
      <w:r>
        <w:t>JTextArea</w:t>
      </w:r>
      <w:proofErr w:type="spellEnd"/>
      <w:r>
        <w:t xml:space="preserve"> por si acaso el nombre fuese algo extenso se viese adecuadamente.</w:t>
      </w:r>
    </w:p>
    <w:p w14:paraId="438D5E19" w14:textId="18C01803" w:rsidR="0019247F" w:rsidRDefault="0019247F" w:rsidP="007A40C9">
      <w:pPr>
        <w:ind w:left="360"/>
      </w:pPr>
      <w:proofErr w:type="spellStart"/>
      <w:r>
        <w:rPr>
          <w:b/>
          <w:bCs/>
        </w:rPr>
        <w:t>scrollPaneDescripcion</w:t>
      </w:r>
      <w:proofErr w:type="spellEnd"/>
      <w:r>
        <w:rPr>
          <w:b/>
          <w:bCs/>
        </w:rPr>
        <w:t xml:space="preserve"> </w:t>
      </w:r>
      <w:r>
        <w:t xml:space="preserve">permite ver la descripción del regalo de forma que si es algo extensa se pueda desplazar arriba o abajo mediante una </w:t>
      </w:r>
      <w:proofErr w:type="spellStart"/>
      <w:r>
        <w:t>scrollbar</w:t>
      </w:r>
      <w:proofErr w:type="spellEnd"/>
      <w:r>
        <w:t xml:space="preserve">. Dentro contiene un </w:t>
      </w:r>
      <w:proofErr w:type="spellStart"/>
      <w:r>
        <w:t>JTextArea</w:t>
      </w:r>
      <w:proofErr w:type="spellEnd"/>
      <w:r>
        <w:t>.</w:t>
      </w:r>
    </w:p>
    <w:p w14:paraId="1C65EA8E" w14:textId="5584EDCD" w:rsidR="008A1112" w:rsidRDefault="008A1112" w:rsidP="007A40C9">
      <w:pPr>
        <w:ind w:left="360"/>
      </w:pPr>
      <w:proofErr w:type="spellStart"/>
      <w:r>
        <w:rPr>
          <w:b/>
          <w:bCs/>
        </w:rPr>
        <w:t>lblPuntos</w:t>
      </w:r>
      <w:proofErr w:type="spellEnd"/>
      <w:r>
        <w:rPr>
          <w:b/>
          <w:bCs/>
        </w:rPr>
        <w:t xml:space="preserve"> </w:t>
      </w:r>
      <w:r>
        <w:t>permite ver los puntos que cuesta adquirir dicho regalo.</w:t>
      </w:r>
    </w:p>
    <w:p w14:paraId="67A3AFE1" w14:textId="0762007C" w:rsidR="008A1112" w:rsidRDefault="008A1112" w:rsidP="007A40C9">
      <w:pPr>
        <w:ind w:left="360"/>
      </w:pPr>
      <w:proofErr w:type="spellStart"/>
      <w:r>
        <w:rPr>
          <w:b/>
          <w:bCs/>
        </w:rPr>
        <w:t>spinnerUnidades</w:t>
      </w:r>
      <w:proofErr w:type="spellEnd"/>
      <w:r>
        <w:rPr>
          <w:b/>
          <w:bCs/>
        </w:rPr>
        <w:t xml:space="preserve"> </w:t>
      </w:r>
      <w:r>
        <w:t>permite añadir 1 unidad o más de cada regalo al carrito.</w:t>
      </w:r>
    </w:p>
    <w:p w14:paraId="55B93DE2" w14:textId="1AC903EE" w:rsidR="008A1112" w:rsidRDefault="008A1112" w:rsidP="007A40C9">
      <w:pPr>
        <w:ind w:left="360"/>
      </w:pPr>
      <w:proofErr w:type="spellStart"/>
      <w:r>
        <w:rPr>
          <w:b/>
          <w:bCs/>
        </w:rPr>
        <w:t>btnAdd</w:t>
      </w:r>
      <w:proofErr w:type="spellEnd"/>
      <w:r>
        <w:rPr>
          <w:b/>
          <w:bCs/>
        </w:rPr>
        <w:t xml:space="preserve"> </w:t>
      </w:r>
      <w:r>
        <w:t xml:space="preserve">permite añadir al carrito mediante un evento </w:t>
      </w:r>
      <w:proofErr w:type="spellStart"/>
      <w:r>
        <w:t>actionPerformed</w:t>
      </w:r>
      <w:proofErr w:type="spellEnd"/>
      <w:r>
        <w:t>.</w:t>
      </w:r>
    </w:p>
    <w:p w14:paraId="2CA89336" w14:textId="66135C65" w:rsidR="008A1112" w:rsidRDefault="008A1112" w:rsidP="007A40C9">
      <w:pPr>
        <w:ind w:left="360"/>
      </w:pPr>
      <w:r w:rsidRPr="008A1112">
        <w:drawing>
          <wp:inline distT="0" distB="0" distL="0" distR="0" wp14:anchorId="42FC9DEE" wp14:editId="6C4AF719">
            <wp:extent cx="5274945" cy="702310"/>
            <wp:effectExtent l="0" t="0" r="0" b="0"/>
            <wp:docPr id="30" name="Imagen 30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n 30" descr="Interfaz de usuario gráfica, Aplicación&#10;&#10;Descripción generada automá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70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C7246" w14:textId="0DD87D5C" w:rsidR="005408E5" w:rsidRDefault="005408E5" w:rsidP="005408E5">
      <w:pPr>
        <w:pStyle w:val="Autor"/>
        <w:numPr>
          <w:ilvl w:val="0"/>
          <w:numId w:val="20"/>
        </w:numPr>
      </w:pPr>
      <w:proofErr w:type="spellStart"/>
      <w:r>
        <w:lastRenderedPageBreak/>
        <w:t>PanelImagenBot</w:t>
      </w:r>
      <w:r w:rsidR="00063B74">
        <w:t>o</w:t>
      </w:r>
      <w:r>
        <w:t>n</w:t>
      </w:r>
      <w:proofErr w:type="spellEnd"/>
    </w:p>
    <w:p w14:paraId="40F8D08C" w14:textId="6C8B5364" w:rsidR="005408E5" w:rsidRDefault="005408E5" w:rsidP="005408E5">
      <w:pPr>
        <w:ind w:left="360"/>
      </w:pPr>
      <w:r>
        <w:t>Esta clase se corresponde con cada uno de los botones que conforman el panel de premios. Solamente cuenta con dos componentes: un panel y el propio botón.</w:t>
      </w:r>
    </w:p>
    <w:p w14:paraId="786BD751" w14:textId="058F5EB8" w:rsidR="005408E5" w:rsidRDefault="005408E5" w:rsidP="005408E5">
      <w:pPr>
        <w:ind w:left="360"/>
      </w:pPr>
      <w:r w:rsidRPr="005408E5">
        <w:drawing>
          <wp:inline distT="0" distB="0" distL="0" distR="0" wp14:anchorId="1CEFA906" wp14:editId="31340DCB">
            <wp:extent cx="2730500" cy="1384300"/>
            <wp:effectExtent l="0" t="0" r="0" b="0"/>
            <wp:docPr id="31" name="Imagen 3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n 31" descr="Interfaz de usuario gráfica, Texto, Aplicación&#10;&#10;Descripción generada automá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730500" cy="138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15C5C" w14:textId="0BBBFB3A" w:rsidR="00063B74" w:rsidRDefault="00063B74" w:rsidP="005408E5">
      <w:pPr>
        <w:ind w:left="360"/>
      </w:pPr>
      <w:r>
        <w:t>Cuando se pulse sobre un botón se descubrirá su imagen y, por tanto, los puntos que se destaparon.</w:t>
      </w:r>
    </w:p>
    <w:p w14:paraId="1BCF87A4" w14:textId="5B539960" w:rsidR="005408E5" w:rsidRDefault="005408E5" w:rsidP="005408E5">
      <w:pPr>
        <w:ind w:left="360"/>
      </w:pPr>
      <w:r w:rsidRPr="005408E5">
        <w:drawing>
          <wp:inline distT="0" distB="0" distL="0" distR="0" wp14:anchorId="4956D9F7" wp14:editId="23F4B498">
            <wp:extent cx="4864100" cy="1866900"/>
            <wp:effectExtent l="0" t="0" r="0" b="0"/>
            <wp:docPr id="32" name="Imagen 32" descr="Captura de pantalla de un celular con la imagen de un dibuj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n 32" descr="Captura de pantalla de un celular con la imagen de un dibujo&#10;&#10;Descripción generada automáticamente con confianza media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86410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FECB0" w14:textId="02F450CA" w:rsidR="00063B74" w:rsidRDefault="00063B74" w:rsidP="00063B74">
      <w:pPr>
        <w:pStyle w:val="Autor"/>
        <w:numPr>
          <w:ilvl w:val="0"/>
          <w:numId w:val="20"/>
        </w:numPr>
      </w:pPr>
      <w:proofErr w:type="spellStart"/>
      <w:r>
        <w:t>PanelImagenCarrito</w:t>
      </w:r>
      <w:proofErr w:type="spellEnd"/>
    </w:p>
    <w:p w14:paraId="71CC1226" w14:textId="45A196EB" w:rsidR="00063B74" w:rsidRDefault="00063B74" w:rsidP="00063B74">
      <w:pPr>
        <w:ind w:left="360"/>
      </w:pPr>
      <w:r>
        <w:t>Esta clase se corresponde con el aspecto que tendrá cada uno de los premios escogidos en el carrito. Esta compuesta por:</w:t>
      </w:r>
    </w:p>
    <w:p w14:paraId="63278DB6" w14:textId="71EA02C8" w:rsidR="00063B74" w:rsidRDefault="00063B74" w:rsidP="00063B74">
      <w:pPr>
        <w:ind w:left="360"/>
      </w:pPr>
      <w:r w:rsidRPr="00063B74">
        <w:drawing>
          <wp:inline distT="0" distB="0" distL="0" distR="0" wp14:anchorId="5FABB455" wp14:editId="593218B0">
            <wp:extent cx="3111500" cy="1397000"/>
            <wp:effectExtent l="0" t="0" r="0" b="0"/>
            <wp:docPr id="33" name="Imagen 33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n 33" descr="Texto&#10;&#10;Descripción generada automá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111500" cy="139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9B39C" w14:textId="3E3EEDB4" w:rsidR="00063B74" w:rsidRDefault="00063B74" w:rsidP="00063B74">
      <w:pPr>
        <w:ind w:left="360"/>
      </w:pPr>
      <w:proofErr w:type="spellStart"/>
      <w:r w:rsidRPr="00063B74">
        <w:rPr>
          <w:b/>
          <w:bCs/>
        </w:rPr>
        <w:t>lblImagenPremio</w:t>
      </w:r>
      <w:proofErr w:type="spellEnd"/>
      <w:r>
        <w:t xml:space="preserve"> muestra la imagen del premio escogido.</w:t>
      </w:r>
    </w:p>
    <w:p w14:paraId="0F31ECE8" w14:textId="719BFA88" w:rsidR="00063B74" w:rsidRDefault="00063B74" w:rsidP="00063B74">
      <w:pPr>
        <w:ind w:left="360"/>
      </w:pPr>
      <w:proofErr w:type="spellStart"/>
      <w:r>
        <w:rPr>
          <w:b/>
          <w:bCs/>
        </w:rPr>
        <w:t>textAreaNombreArticulo</w:t>
      </w:r>
      <w:proofErr w:type="spellEnd"/>
      <w:r>
        <w:rPr>
          <w:b/>
          <w:bCs/>
        </w:rPr>
        <w:t xml:space="preserve"> </w:t>
      </w:r>
      <w:r>
        <w:t xml:space="preserve">muestra la </w:t>
      </w:r>
      <w:proofErr w:type="spellStart"/>
      <w:r>
        <w:t>denomicación</w:t>
      </w:r>
      <w:proofErr w:type="spellEnd"/>
      <w:r>
        <w:t xml:space="preserve"> del premio.</w:t>
      </w:r>
    </w:p>
    <w:p w14:paraId="07E73376" w14:textId="3CB9B9FD" w:rsidR="00063B74" w:rsidRDefault="00063B74" w:rsidP="00063B74">
      <w:pPr>
        <w:ind w:left="360"/>
      </w:pPr>
      <w:r w:rsidRPr="00063B74">
        <w:lastRenderedPageBreak/>
        <w:drawing>
          <wp:inline distT="0" distB="0" distL="0" distR="0" wp14:anchorId="18FF5802" wp14:editId="68A27D9C">
            <wp:extent cx="5274945" cy="2467610"/>
            <wp:effectExtent l="0" t="0" r="0" b="0"/>
            <wp:docPr id="34" name="Imagen 34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n 34" descr="Interfaz de usuario gráfica, Texto, Aplicación&#10;&#10;Descripción generada automáticament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246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10377" w14:textId="11BCDF58" w:rsidR="00063B74" w:rsidRDefault="00063B74" w:rsidP="00063B74">
      <w:pPr>
        <w:pStyle w:val="Autor"/>
        <w:numPr>
          <w:ilvl w:val="0"/>
          <w:numId w:val="20"/>
        </w:numPr>
      </w:pPr>
      <w:proofErr w:type="spellStart"/>
      <w:r>
        <w:t>PanelImagenViaje</w:t>
      </w:r>
      <w:proofErr w:type="spellEnd"/>
    </w:p>
    <w:p w14:paraId="15D0E9E5" w14:textId="65FADD3E" w:rsidR="00063B74" w:rsidRDefault="00063B74" w:rsidP="00063B74">
      <w:pPr>
        <w:ind w:left="360"/>
      </w:pPr>
      <w:r>
        <w:t xml:space="preserve">Esta clase se encarga de crear un panel que nos permita ver el viaje seleccionado como premios. Podremos ver su imagen, su </w:t>
      </w:r>
      <w:r w:rsidR="00A56EC2">
        <w:t>denominación y su descripción. Está formado por:</w:t>
      </w:r>
    </w:p>
    <w:p w14:paraId="6406815E" w14:textId="78550C62" w:rsidR="00A56EC2" w:rsidRDefault="00A56EC2" w:rsidP="00063B74">
      <w:pPr>
        <w:ind w:left="360"/>
      </w:pPr>
      <w:r w:rsidRPr="00A56EC2">
        <w:drawing>
          <wp:inline distT="0" distB="0" distL="0" distR="0" wp14:anchorId="51DD4FB3" wp14:editId="3247675C">
            <wp:extent cx="3086100" cy="1473200"/>
            <wp:effectExtent l="0" t="0" r="0" b="0"/>
            <wp:docPr id="36" name="Imagen 36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n 36" descr="Texto&#10;&#10;Descripción generada automá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147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9153E" w14:textId="44F78E5B" w:rsidR="00A56EC2" w:rsidRDefault="00A56EC2" w:rsidP="00063B74">
      <w:pPr>
        <w:ind w:left="360"/>
      </w:pPr>
      <w:proofErr w:type="spellStart"/>
      <w:r w:rsidRPr="00A56EC2">
        <w:rPr>
          <w:b/>
          <w:bCs/>
        </w:rPr>
        <w:t>textAreaNombreArticulo</w:t>
      </w:r>
      <w:proofErr w:type="spellEnd"/>
      <w:r>
        <w:t xml:space="preserve"> muestra el nombre del viaje. Se </w:t>
      </w:r>
      <w:proofErr w:type="spellStart"/>
      <w:r>
        <w:t>escogío</w:t>
      </w:r>
      <w:proofErr w:type="spellEnd"/>
      <w:r>
        <w:t xml:space="preserve"> un </w:t>
      </w:r>
      <w:proofErr w:type="spellStart"/>
      <w:r>
        <w:t>textArea</w:t>
      </w:r>
      <w:proofErr w:type="spellEnd"/>
      <w:r>
        <w:t xml:space="preserve"> por si acaso el nombre era muy extenso.</w:t>
      </w:r>
    </w:p>
    <w:p w14:paraId="681D11B2" w14:textId="1D7BA6AE" w:rsidR="00A56EC2" w:rsidRDefault="00A56EC2" w:rsidP="00063B74">
      <w:pPr>
        <w:ind w:left="360"/>
      </w:pPr>
      <w:proofErr w:type="spellStart"/>
      <w:r>
        <w:rPr>
          <w:b/>
          <w:bCs/>
        </w:rPr>
        <w:t>lblImagenPremio</w:t>
      </w:r>
      <w:proofErr w:type="spellEnd"/>
      <w:r>
        <w:rPr>
          <w:b/>
          <w:bCs/>
        </w:rPr>
        <w:t xml:space="preserve"> </w:t>
      </w:r>
      <w:r>
        <w:t>muestra la foto del viaje.</w:t>
      </w:r>
    </w:p>
    <w:p w14:paraId="2BB61A15" w14:textId="06E0C92F" w:rsidR="00A56EC2" w:rsidRDefault="00A56EC2" w:rsidP="00063B74">
      <w:pPr>
        <w:ind w:left="360"/>
      </w:pPr>
      <w:proofErr w:type="spellStart"/>
      <w:r>
        <w:rPr>
          <w:b/>
          <w:bCs/>
        </w:rPr>
        <w:t>textAreaDescripcion</w:t>
      </w:r>
      <w:proofErr w:type="spellEnd"/>
      <w:r>
        <w:rPr>
          <w:b/>
          <w:bCs/>
        </w:rPr>
        <w:t xml:space="preserve"> </w:t>
      </w:r>
      <w:r>
        <w:t>muestra la descripción del viaje.</w:t>
      </w:r>
      <w:r w:rsidRPr="00A56EC2">
        <w:t xml:space="preserve"> </w:t>
      </w:r>
      <w:r w:rsidRPr="00A56EC2">
        <w:drawing>
          <wp:inline distT="0" distB="0" distL="0" distR="0" wp14:anchorId="6ACB467B" wp14:editId="350473F2">
            <wp:extent cx="1614051" cy="2155371"/>
            <wp:effectExtent l="0" t="0" r="0" b="3810"/>
            <wp:docPr id="37" name="Imagen 37" descr="Interfaz de usuario gráfic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n 37" descr="Interfaz de usuario gráfica&#10;&#10;Descripción generada automáticamente con confianza media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636936" cy="2185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EC95D" w14:textId="41D340D1" w:rsidR="00A56EC2" w:rsidRDefault="00F33AE8" w:rsidP="00F33AE8">
      <w:pPr>
        <w:pStyle w:val="Autor"/>
        <w:numPr>
          <w:ilvl w:val="0"/>
          <w:numId w:val="20"/>
        </w:numPr>
      </w:pPr>
      <w:proofErr w:type="spellStart"/>
      <w:r>
        <w:lastRenderedPageBreak/>
        <w:t>VentanaCarrito</w:t>
      </w:r>
      <w:proofErr w:type="spellEnd"/>
    </w:p>
    <w:p w14:paraId="606A7761" w14:textId="789CAB46" w:rsidR="00F33AE8" w:rsidRDefault="00F33AE8" w:rsidP="00F33AE8">
      <w:pPr>
        <w:ind w:left="360"/>
      </w:pPr>
      <w:r>
        <w:t>Esta ventana se muestra cuando el botón del carrito es presionado. Permite confirmar los premios escogidos o cambiarlos por otros. Además, mostrará uno por uno cada uno de los premios escogidos. Está formada por:</w:t>
      </w:r>
    </w:p>
    <w:p w14:paraId="2D639AD6" w14:textId="3799F5E7" w:rsidR="00F33AE8" w:rsidRDefault="00F33AE8" w:rsidP="00F33AE8">
      <w:pPr>
        <w:ind w:left="360"/>
      </w:pPr>
      <w:r w:rsidRPr="00F33AE8">
        <w:drawing>
          <wp:inline distT="0" distB="0" distL="0" distR="0" wp14:anchorId="050E8EB3" wp14:editId="1A851816">
            <wp:extent cx="3670300" cy="2019300"/>
            <wp:effectExtent l="0" t="0" r="0" b="0"/>
            <wp:docPr id="38" name="Imagen 38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n 38" descr="Captura de pantalla de un celular&#10;&#10;Descripción generada automáticament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67030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B73BD" w14:textId="3D78B070" w:rsidR="000F4336" w:rsidRDefault="000F4336" w:rsidP="00F33AE8">
      <w:pPr>
        <w:ind w:left="360"/>
      </w:pPr>
      <w:proofErr w:type="spellStart"/>
      <w:r w:rsidRPr="000F4336">
        <w:rPr>
          <w:b/>
          <w:bCs/>
        </w:rPr>
        <w:t>panelCarrito</w:t>
      </w:r>
      <w:proofErr w:type="spellEnd"/>
      <w:r>
        <w:t xml:space="preserve"> muestra cada uno de los premios escogidos.</w:t>
      </w:r>
    </w:p>
    <w:p w14:paraId="5A157EF8" w14:textId="3DC1737C" w:rsidR="000F4336" w:rsidRDefault="000F4336" w:rsidP="00F33AE8">
      <w:pPr>
        <w:ind w:left="360"/>
      </w:pPr>
      <w:proofErr w:type="spellStart"/>
      <w:r>
        <w:rPr>
          <w:b/>
          <w:bCs/>
        </w:rPr>
        <w:t>btnCambiarPremios</w:t>
      </w:r>
      <w:proofErr w:type="spellEnd"/>
      <w:r>
        <w:rPr>
          <w:b/>
          <w:bCs/>
        </w:rPr>
        <w:t xml:space="preserve"> </w:t>
      </w:r>
      <w:r>
        <w:t>permite borrar todos los premios escogidos y recuperar todos los puntos canjeados para obtener nuevos premios.</w:t>
      </w:r>
    </w:p>
    <w:p w14:paraId="41782254" w14:textId="5ED8746F" w:rsidR="000F4336" w:rsidRDefault="000F4336" w:rsidP="00F33AE8">
      <w:pPr>
        <w:ind w:left="360"/>
      </w:pPr>
      <w:proofErr w:type="spellStart"/>
      <w:r>
        <w:rPr>
          <w:b/>
          <w:bCs/>
        </w:rPr>
        <w:t>btnConfirmarPremios</w:t>
      </w:r>
      <w:proofErr w:type="spellEnd"/>
      <w:r>
        <w:rPr>
          <w:b/>
          <w:bCs/>
        </w:rPr>
        <w:t xml:space="preserve"> </w:t>
      </w:r>
      <w:r>
        <w:t xml:space="preserve">permite </w:t>
      </w:r>
      <w:r w:rsidR="005B12A9">
        <w:t>confirmar los premios escogidos.</w:t>
      </w:r>
    </w:p>
    <w:p w14:paraId="30F7C1E2" w14:textId="515E44DB" w:rsidR="005B12A9" w:rsidRDefault="005B12A9" w:rsidP="00F33AE8">
      <w:pPr>
        <w:ind w:left="360"/>
      </w:pPr>
      <w:r w:rsidRPr="005B12A9">
        <w:drawing>
          <wp:inline distT="0" distB="0" distL="0" distR="0" wp14:anchorId="01CBE71F" wp14:editId="3797B096">
            <wp:extent cx="5274945" cy="2922270"/>
            <wp:effectExtent l="0" t="0" r="0" b="0"/>
            <wp:docPr id="39" name="Imagen 39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n 39" descr="Interfaz de usuario gráfica, Aplicación&#10;&#10;Descripción generada automáticament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461A6" w14:textId="6D6457FC" w:rsidR="005B12A9" w:rsidRDefault="005B12A9" w:rsidP="00F33AE8">
      <w:pPr>
        <w:ind w:left="360"/>
      </w:pPr>
    </w:p>
    <w:p w14:paraId="3D904F64" w14:textId="0ED841E6" w:rsidR="005B12A9" w:rsidRDefault="005B12A9" w:rsidP="005B12A9">
      <w:pPr>
        <w:pStyle w:val="Autor"/>
        <w:numPr>
          <w:ilvl w:val="0"/>
          <w:numId w:val="20"/>
        </w:numPr>
      </w:pPr>
      <w:proofErr w:type="spellStart"/>
      <w:r>
        <w:lastRenderedPageBreak/>
        <w:t>VentanaErrorPuntos</w:t>
      </w:r>
      <w:proofErr w:type="spellEnd"/>
    </w:p>
    <w:p w14:paraId="1964CCC1" w14:textId="716769C8" w:rsidR="005B12A9" w:rsidRDefault="005B12A9" w:rsidP="005B12A9">
      <w:pPr>
        <w:ind w:left="360"/>
      </w:pPr>
      <w:r>
        <w:t>Ventana que se muestra cuando el cliente quiere escoger un regalo para el cuál no tiene suficientes puntos. Está formada por:</w:t>
      </w:r>
    </w:p>
    <w:p w14:paraId="2751FEEA" w14:textId="4094AC60" w:rsidR="00650AD3" w:rsidRDefault="00650AD3" w:rsidP="005B12A9">
      <w:pPr>
        <w:ind w:left="360"/>
      </w:pPr>
      <w:r w:rsidRPr="00650AD3">
        <w:drawing>
          <wp:inline distT="0" distB="0" distL="0" distR="0" wp14:anchorId="383C9A05" wp14:editId="07ED95B3">
            <wp:extent cx="2628900" cy="1270000"/>
            <wp:effectExtent l="0" t="0" r="0" b="0"/>
            <wp:docPr id="40" name="Imagen 40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n 40" descr="Interfaz de usuario gráfica, Texto&#10;&#10;Descripción generada automáticament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127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5A922" w14:textId="1728AA60" w:rsidR="00650AD3" w:rsidRDefault="00650AD3" w:rsidP="005B12A9">
      <w:pPr>
        <w:ind w:left="360"/>
      </w:pPr>
      <w:proofErr w:type="spellStart"/>
      <w:r w:rsidRPr="00650AD3">
        <w:rPr>
          <w:b/>
          <w:bCs/>
        </w:rPr>
        <w:t>lblFaltanPuntos</w:t>
      </w:r>
      <w:proofErr w:type="spellEnd"/>
      <w:r>
        <w:t xml:space="preserve"> muestra el mensaje de error de puntuación.</w:t>
      </w:r>
    </w:p>
    <w:p w14:paraId="0E1CD92E" w14:textId="5D932F93" w:rsidR="00650AD3" w:rsidRDefault="00650AD3" w:rsidP="005B12A9">
      <w:pPr>
        <w:ind w:left="360"/>
      </w:pPr>
      <w:r w:rsidRPr="00650AD3">
        <w:drawing>
          <wp:inline distT="0" distB="0" distL="0" distR="0" wp14:anchorId="567931D9" wp14:editId="66686BD6">
            <wp:extent cx="5274945" cy="3022600"/>
            <wp:effectExtent l="0" t="0" r="0" b="0"/>
            <wp:docPr id="41" name="Imagen 4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n 41" descr="Interfaz de usuario gráfica, Texto, Aplicación&#10;&#10;Descripción generada automáticament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DF350" w14:textId="77777777" w:rsidR="00C41C49" w:rsidRDefault="00C41C49" w:rsidP="00C41C49">
      <w:pPr>
        <w:pStyle w:val="Autor"/>
        <w:ind w:left="720"/>
      </w:pPr>
    </w:p>
    <w:p w14:paraId="2BFE240B" w14:textId="77777777" w:rsidR="00C41C49" w:rsidRDefault="00C41C49" w:rsidP="00C41C49">
      <w:pPr>
        <w:pStyle w:val="Autor"/>
        <w:ind w:left="720"/>
      </w:pPr>
    </w:p>
    <w:p w14:paraId="1DE204FC" w14:textId="77777777" w:rsidR="00C41C49" w:rsidRDefault="00C41C49" w:rsidP="00C41C49">
      <w:pPr>
        <w:pStyle w:val="Autor"/>
        <w:ind w:left="720"/>
      </w:pPr>
    </w:p>
    <w:p w14:paraId="4C33774C" w14:textId="77777777" w:rsidR="00C41C49" w:rsidRDefault="00C41C49" w:rsidP="00C41C49">
      <w:pPr>
        <w:pStyle w:val="Autor"/>
        <w:ind w:left="720"/>
      </w:pPr>
    </w:p>
    <w:p w14:paraId="26F60B32" w14:textId="77777777" w:rsidR="00C41C49" w:rsidRDefault="00C41C49" w:rsidP="00C41C49">
      <w:pPr>
        <w:pStyle w:val="Autor"/>
        <w:ind w:left="720"/>
      </w:pPr>
    </w:p>
    <w:p w14:paraId="68CE9308" w14:textId="77777777" w:rsidR="00C41C49" w:rsidRDefault="00C41C49" w:rsidP="00C41C49">
      <w:pPr>
        <w:pStyle w:val="Autor"/>
        <w:ind w:left="720"/>
      </w:pPr>
    </w:p>
    <w:p w14:paraId="0472B6A0" w14:textId="77777777" w:rsidR="00C41C49" w:rsidRDefault="00C41C49" w:rsidP="00C41C49">
      <w:pPr>
        <w:pStyle w:val="Autor"/>
        <w:ind w:left="720"/>
      </w:pPr>
    </w:p>
    <w:p w14:paraId="5F773CEE" w14:textId="77777777" w:rsidR="00C41C49" w:rsidRDefault="00C41C49" w:rsidP="00C41C49">
      <w:pPr>
        <w:pStyle w:val="Autor"/>
        <w:ind w:left="720"/>
      </w:pPr>
    </w:p>
    <w:p w14:paraId="70489F7C" w14:textId="77777777" w:rsidR="00C41C49" w:rsidRDefault="00C41C49" w:rsidP="00C41C49">
      <w:pPr>
        <w:pStyle w:val="Autor"/>
        <w:ind w:left="720"/>
      </w:pPr>
    </w:p>
    <w:p w14:paraId="7294F570" w14:textId="7C695757" w:rsidR="00C41C49" w:rsidRDefault="00C41C49" w:rsidP="00C41C49">
      <w:pPr>
        <w:pStyle w:val="Autor"/>
        <w:numPr>
          <w:ilvl w:val="0"/>
          <w:numId w:val="20"/>
        </w:numPr>
      </w:pPr>
      <w:proofErr w:type="spellStart"/>
      <w:r>
        <w:lastRenderedPageBreak/>
        <w:t>VentanaEstaSeguro</w:t>
      </w:r>
      <w:proofErr w:type="spellEnd"/>
    </w:p>
    <w:p w14:paraId="7341C40E" w14:textId="5AB1B7C0" w:rsidR="00C41C49" w:rsidRDefault="00C41C49" w:rsidP="00C41C49">
      <w:pPr>
        <w:ind w:left="360"/>
      </w:pPr>
      <w:r>
        <w:t>Ventana que permite una confirmación extra del cliente conforme a sus premios escogidos. Es invocada únicamente cuando los puntos sobrantes son 0. En caso de pulsar que si, finalizará la aplicación. Está formada por:</w:t>
      </w:r>
    </w:p>
    <w:p w14:paraId="0FDDE4E2" w14:textId="3603E992" w:rsidR="00C41C49" w:rsidRDefault="00C41C49" w:rsidP="00C41C49">
      <w:pPr>
        <w:ind w:left="360"/>
      </w:pPr>
      <w:r w:rsidRPr="00C41C49">
        <w:drawing>
          <wp:inline distT="0" distB="0" distL="0" distR="0" wp14:anchorId="38429454" wp14:editId="6D413EEB">
            <wp:extent cx="2743200" cy="1739900"/>
            <wp:effectExtent l="0" t="0" r="0" b="0"/>
            <wp:docPr id="42" name="Imagen 42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n 42" descr="Interfaz de usuario gráfica, Texto&#10;&#10;Descripción generada automáticament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73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461E7" w14:textId="3BFD2FBB" w:rsidR="00A52B10" w:rsidRDefault="00A52B10" w:rsidP="00C41C49">
      <w:pPr>
        <w:ind w:left="360"/>
      </w:pPr>
      <w:proofErr w:type="spellStart"/>
      <w:r w:rsidRPr="00A52B10">
        <w:rPr>
          <w:b/>
          <w:bCs/>
        </w:rPr>
        <w:t>lblSeguroPremios</w:t>
      </w:r>
      <w:proofErr w:type="spellEnd"/>
      <w:r>
        <w:t xml:space="preserve"> muestra el mensaje de confirmación.</w:t>
      </w:r>
    </w:p>
    <w:p w14:paraId="4ECA2513" w14:textId="33D42E6E" w:rsidR="00A52B10" w:rsidRDefault="00754C54" w:rsidP="00C41C49">
      <w:pPr>
        <w:ind w:left="360"/>
      </w:pPr>
      <w:proofErr w:type="spellStart"/>
      <w:r>
        <w:rPr>
          <w:b/>
          <w:bCs/>
        </w:rPr>
        <w:t>btnSi</w:t>
      </w:r>
      <w:proofErr w:type="spellEnd"/>
      <w:r>
        <w:rPr>
          <w:b/>
          <w:bCs/>
        </w:rPr>
        <w:t xml:space="preserve"> </w:t>
      </w:r>
      <w:r>
        <w:t xml:space="preserve">permite finalizar la aplicación y guardar los premios seleccionados y </w:t>
      </w:r>
      <w:proofErr w:type="spellStart"/>
      <w:r w:rsidRPr="00754C54">
        <w:rPr>
          <w:b/>
          <w:bCs/>
        </w:rPr>
        <w:t>btnNo</w:t>
      </w:r>
      <w:proofErr w:type="spellEnd"/>
      <w:r>
        <w:t xml:space="preserve"> permite volver a la ventana del carrito.</w:t>
      </w:r>
    </w:p>
    <w:p w14:paraId="555B29FB" w14:textId="5CC52019" w:rsidR="00C41C49" w:rsidRPr="000F4336" w:rsidRDefault="00C41C49" w:rsidP="00C41C49">
      <w:pPr>
        <w:ind w:left="360"/>
      </w:pPr>
      <w:r w:rsidRPr="00C41C49">
        <w:drawing>
          <wp:inline distT="0" distB="0" distL="0" distR="0" wp14:anchorId="116D3554" wp14:editId="3A5A48AF">
            <wp:extent cx="5274945" cy="2943860"/>
            <wp:effectExtent l="0" t="0" r="0" b="2540"/>
            <wp:docPr id="43" name="Imagen 43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n 43" descr="Interfaz de usuario gráfica, Texto, Aplicación, Correo electrónico&#10;&#10;Descripción generada automáticament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294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86788" w14:textId="6E05F9AA" w:rsidR="000F4336" w:rsidRDefault="000F4336" w:rsidP="00A52B10">
      <w:pPr>
        <w:pStyle w:val="Autor"/>
      </w:pPr>
    </w:p>
    <w:p w14:paraId="7647E870" w14:textId="3FAD104A" w:rsidR="00754C54" w:rsidRDefault="00754C54" w:rsidP="00A52B10">
      <w:pPr>
        <w:pStyle w:val="Autor"/>
      </w:pPr>
    </w:p>
    <w:p w14:paraId="6D56CD9B" w14:textId="361AB4A3" w:rsidR="00754C54" w:rsidRDefault="00754C54" w:rsidP="00A52B10">
      <w:pPr>
        <w:pStyle w:val="Autor"/>
      </w:pPr>
    </w:p>
    <w:p w14:paraId="39909879" w14:textId="7B3629D4" w:rsidR="00754C54" w:rsidRDefault="00754C54" w:rsidP="00A52B10">
      <w:pPr>
        <w:pStyle w:val="Autor"/>
      </w:pPr>
    </w:p>
    <w:p w14:paraId="67EF9BFB" w14:textId="6E3FD0A9" w:rsidR="00754C54" w:rsidRDefault="00754C54" w:rsidP="00A52B10">
      <w:pPr>
        <w:pStyle w:val="Autor"/>
      </w:pPr>
    </w:p>
    <w:p w14:paraId="2134D37D" w14:textId="098EB692" w:rsidR="00754C54" w:rsidRDefault="00754C54" w:rsidP="00754C54">
      <w:pPr>
        <w:pStyle w:val="Autor"/>
        <w:numPr>
          <w:ilvl w:val="0"/>
          <w:numId w:val="20"/>
        </w:numPr>
      </w:pPr>
      <w:proofErr w:type="spellStart"/>
      <w:r>
        <w:lastRenderedPageBreak/>
        <w:t>VentanaNoObtuvoPuntos</w:t>
      </w:r>
      <w:proofErr w:type="spellEnd"/>
    </w:p>
    <w:p w14:paraId="42FEBD28" w14:textId="75AA2CED" w:rsidR="00754C54" w:rsidRDefault="00754C54" w:rsidP="00754C54">
      <w:pPr>
        <w:ind w:left="360"/>
      </w:pPr>
      <w:r>
        <w:t>Esta ventana se muestra cuando no se han obtenido puntos al jugar. Está formada por:</w:t>
      </w:r>
    </w:p>
    <w:p w14:paraId="1C8A6B2C" w14:textId="373EC22A" w:rsidR="00754C54" w:rsidRDefault="00754C54" w:rsidP="00754C54">
      <w:pPr>
        <w:ind w:left="360"/>
      </w:pPr>
      <w:r w:rsidRPr="00754C54">
        <w:drawing>
          <wp:inline distT="0" distB="0" distL="0" distR="0" wp14:anchorId="1FE5F6CA" wp14:editId="54395A01">
            <wp:extent cx="3263900" cy="1790700"/>
            <wp:effectExtent l="0" t="0" r="0" b="0"/>
            <wp:docPr id="44" name="Imagen 44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n 44" descr="Interfaz de usuario gráfica, Texto&#10;&#10;Descripción generada automáticament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26390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B8B03" w14:textId="59F9C542" w:rsidR="00754C54" w:rsidRDefault="00754C54" w:rsidP="00754C54">
      <w:pPr>
        <w:ind w:left="360"/>
      </w:pPr>
      <w:proofErr w:type="spellStart"/>
      <w:r w:rsidRPr="00754C54">
        <w:rPr>
          <w:b/>
          <w:bCs/>
        </w:rPr>
        <w:t>btnContinuar</w:t>
      </w:r>
      <w:proofErr w:type="spellEnd"/>
      <w:r>
        <w:t xml:space="preserve"> reinicializa la aplicación.</w:t>
      </w:r>
    </w:p>
    <w:p w14:paraId="5E11696A" w14:textId="09DEB28E" w:rsidR="00754C54" w:rsidRDefault="00754C54" w:rsidP="00754C54">
      <w:pPr>
        <w:ind w:left="360"/>
      </w:pPr>
      <w:proofErr w:type="spellStart"/>
      <w:r w:rsidRPr="00754C54">
        <w:rPr>
          <w:b/>
          <w:bCs/>
        </w:rPr>
        <w:t>textAreaNoObtuvoPuntos</w:t>
      </w:r>
      <w:proofErr w:type="spellEnd"/>
      <w:r>
        <w:t xml:space="preserve"> muestra el mensaje de error.</w:t>
      </w:r>
    </w:p>
    <w:p w14:paraId="3F74B3D3" w14:textId="71144140" w:rsidR="00754C54" w:rsidRDefault="00754C54" w:rsidP="00754C54">
      <w:pPr>
        <w:ind w:left="360"/>
      </w:pPr>
      <w:r w:rsidRPr="00754C54">
        <w:drawing>
          <wp:inline distT="0" distB="0" distL="0" distR="0" wp14:anchorId="6E12479A" wp14:editId="1AB6C79B">
            <wp:extent cx="5274945" cy="3149600"/>
            <wp:effectExtent l="0" t="0" r="0" b="0"/>
            <wp:docPr id="45" name="Imagen 45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n 45" descr="Texto&#10;&#10;Descripción generada automáticament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31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81A14" w14:textId="21F10CF0" w:rsidR="00754C54" w:rsidRDefault="00754C54" w:rsidP="00754C54">
      <w:pPr>
        <w:ind w:left="360"/>
      </w:pPr>
    </w:p>
    <w:p w14:paraId="378A186C" w14:textId="47D7BAC7" w:rsidR="00064F47" w:rsidRDefault="00064F47" w:rsidP="00754C54">
      <w:pPr>
        <w:ind w:left="360"/>
      </w:pPr>
    </w:p>
    <w:p w14:paraId="3A255270" w14:textId="44D86CFA" w:rsidR="00064F47" w:rsidRDefault="00064F47" w:rsidP="00754C54">
      <w:pPr>
        <w:ind w:left="360"/>
      </w:pPr>
    </w:p>
    <w:p w14:paraId="3DD987F0" w14:textId="5D40E936" w:rsidR="00064F47" w:rsidRDefault="00064F47" w:rsidP="00754C54">
      <w:pPr>
        <w:ind w:left="360"/>
      </w:pPr>
    </w:p>
    <w:p w14:paraId="1E3FB375" w14:textId="0CD44621" w:rsidR="00064F47" w:rsidRDefault="00064F47" w:rsidP="00754C54">
      <w:pPr>
        <w:ind w:left="360"/>
      </w:pPr>
    </w:p>
    <w:p w14:paraId="4693236C" w14:textId="601BFA2D" w:rsidR="00064F47" w:rsidRDefault="00064F47" w:rsidP="00064F47">
      <w:pPr>
        <w:pStyle w:val="Autor"/>
        <w:numPr>
          <w:ilvl w:val="0"/>
          <w:numId w:val="20"/>
        </w:numPr>
      </w:pPr>
      <w:proofErr w:type="spellStart"/>
      <w:r>
        <w:lastRenderedPageBreak/>
        <w:t>VentanaPrincipal</w:t>
      </w:r>
      <w:proofErr w:type="spellEnd"/>
    </w:p>
    <w:p w14:paraId="2C596F82" w14:textId="14C7D2A6" w:rsidR="00064F47" w:rsidRDefault="00064F47" w:rsidP="00064F47">
      <w:pPr>
        <w:ind w:left="360"/>
      </w:pPr>
      <w:r>
        <w:t xml:space="preserve">Es el </w:t>
      </w:r>
      <w:proofErr w:type="spellStart"/>
      <w:proofErr w:type="gramStart"/>
      <w:r>
        <w:t>frame</w:t>
      </w:r>
      <w:proofErr w:type="spellEnd"/>
      <w:proofErr w:type="gramEnd"/>
      <w:r>
        <w:t xml:space="preserve"> principal. Está dividida en 4 paneles: </w:t>
      </w:r>
    </w:p>
    <w:p w14:paraId="50E8D949" w14:textId="0D623D81" w:rsidR="00064F47" w:rsidRDefault="00064F47" w:rsidP="00064F47">
      <w:pPr>
        <w:ind w:left="360"/>
      </w:pPr>
      <w:r w:rsidRPr="00064F47">
        <w:drawing>
          <wp:inline distT="0" distB="0" distL="0" distR="0" wp14:anchorId="68612355" wp14:editId="719572CE">
            <wp:extent cx="2908300" cy="1638300"/>
            <wp:effectExtent l="0" t="0" r="0" b="0"/>
            <wp:docPr id="46" name="Imagen 46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n 46" descr="Texto&#10;&#10;Descripción generada automáticament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908300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E2A4D" w14:textId="2E07704E" w:rsidR="00064F47" w:rsidRDefault="00064F47" w:rsidP="00064F47">
      <w:pPr>
        <w:pStyle w:val="Prrafodelista"/>
        <w:numPr>
          <w:ilvl w:val="0"/>
          <w:numId w:val="20"/>
        </w:numPr>
      </w:pPr>
      <w:proofErr w:type="spellStart"/>
      <w:r>
        <w:t>panelSelectLanguage</w:t>
      </w:r>
      <w:proofErr w:type="spellEnd"/>
    </w:p>
    <w:p w14:paraId="6E6C3D52" w14:textId="1B882C38" w:rsidR="00064F47" w:rsidRDefault="00064F47" w:rsidP="00064F47">
      <w:pPr>
        <w:ind w:left="360"/>
      </w:pPr>
      <w:r>
        <w:t xml:space="preserve">Se divide en tres paneles: norte </w:t>
      </w:r>
      <w:r w:rsidR="00E46980">
        <w:t>centro y sur.</w:t>
      </w:r>
    </w:p>
    <w:p w14:paraId="3CB1C9C7" w14:textId="67944A1F" w:rsidR="00E46980" w:rsidRDefault="00E46980" w:rsidP="00E46980">
      <w:pPr>
        <w:ind w:left="360"/>
      </w:pPr>
      <w:r w:rsidRPr="00E46980">
        <w:drawing>
          <wp:inline distT="0" distB="0" distL="0" distR="0" wp14:anchorId="352B9DF4" wp14:editId="65577341">
            <wp:extent cx="2908300" cy="1701800"/>
            <wp:effectExtent l="0" t="0" r="0" b="0"/>
            <wp:docPr id="47" name="Imagen 47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n 47" descr="Texto&#10;&#10;Descripción generada automáticament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908300" cy="170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C6E23" w14:textId="43BB86C5" w:rsidR="00E46980" w:rsidRDefault="00E46980" w:rsidP="00E46980">
      <w:pPr>
        <w:ind w:left="360"/>
        <w:rPr>
          <w:noProof/>
        </w:rPr>
      </w:pPr>
      <w:r w:rsidRPr="00E46980">
        <w:drawing>
          <wp:inline distT="0" distB="0" distL="0" distR="0" wp14:anchorId="184448B2" wp14:editId="0989EF55">
            <wp:extent cx="5274945" cy="3109595"/>
            <wp:effectExtent l="0" t="0" r="0" b="1905"/>
            <wp:docPr id="48" name="Imagen 48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n 48" descr="Interfaz de usuario gráfica, Texto, Aplicación&#10;&#10;Descripción generada automáticament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310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6469" w:rsidRPr="00836469">
        <w:rPr>
          <w:noProof/>
        </w:rPr>
        <w:t xml:space="preserve"> </w:t>
      </w:r>
    </w:p>
    <w:p w14:paraId="0C2E03F8" w14:textId="5AB54515" w:rsidR="00836469" w:rsidRDefault="00836469" w:rsidP="00E46980">
      <w:pPr>
        <w:ind w:left="360"/>
        <w:rPr>
          <w:noProof/>
        </w:rPr>
      </w:pPr>
    </w:p>
    <w:p w14:paraId="7728181C" w14:textId="46DDA47A" w:rsidR="00836469" w:rsidRDefault="00836469" w:rsidP="00836469">
      <w:pPr>
        <w:pStyle w:val="Prrafodelista"/>
        <w:numPr>
          <w:ilvl w:val="0"/>
          <w:numId w:val="20"/>
        </w:numPr>
      </w:pPr>
      <w:proofErr w:type="spellStart"/>
      <w:r>
        <w:lastRenderedPageBreak/>
        <w:t>panelIdentificador</w:t>
      </w:r>
      <w:proofErr w:type="spellEnd"/>
    </w:p>
    <w:p w14:paraId="3FFBBDCD" w14:textId="56549843" w:rsidR="00836469" w:rsidRDefault="00836469" w:rsidP="00836469">
      <w:pPr>
        <w:ind w:left="360"/>
      </w:pPr>
      <w:r>
        <w:t>Se divide también en 3 paneles: norte, centro y sur.</w:t>
      </w:r>
    </w:p>
    <w:p w14:paraId="06622879" w14:textId="3DC80F9C" w:rsidR="00836469" w:rsidRDefault="00836469" w:rsidP="00836469">
      <w:pPr>
        <w:ind w:left="360"/>
      </w:pPr>
      <w:r w:rsidRPr="00836469">
        <w:drawing>
          <wp:inline distT="0" distB="0" distL="0" distR="0" wp14:anchorId="69B610DD" wp14:editId="08B1DF5B">
            <wp:extent cx="3276600" cy="2146300"/>
            <wp:effectExtent l="0" t="0" r="0" b="0"/>
            <wp:docPr id="50" name="Imagen 50" descr="Interfaz de usuario gráfica, Texto, Aplicación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n 50" descr="Interfaz de usuario gráfica, Texto, Aplicación, Chat o mensaje de texto&#10;&#10;Descripción generada automáticament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214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BAA97" w14:textId="78F7EFA4" w:rsidR="00A8644B" w:rsidRDefault="00A8644B" w:rsidP="00836469">
      <w:pPr>
        <w:ind w:left="360"/>
      </w:pPr>
      <w:proofErr w:type="spellStart"/>
      <w:r w:rsidRPr="00A8644B">
        <w:rPr>
          <w:b/>
          <w:bCs/>
        </w:rPr>
        <w:t>btnDondeEncontrarIdentificador</w:t>
      </w:r>
      <w:proofErr w:type="spellEnd"/>
      <w:r>
        <w:t xml:space="preserve"> despliega la ayuda para saber donde se encuentra el identificador.</w:t>
      </w:r>
    </w:p>
    <w:p w14:paraId="74C61CEB" w14:textId="5AB16DE6" w:rsidR="00A8644B" w:rsidRDefault="00A8644B" w:rsidP="00836469">
      <w:pPr>
        <w:ind w:left="360"/>
      </w:pPr>
      <w:r w:rsidRPr="00A8644B">
        <w:drawing>
          <wp:inline distT="0" distB="0" distL="0" distR="0" wp14:anchorId="4ED8CF3F" wp14:editId="2602F93B">
            <wp:extent cx="5274945" cy="3084195"/>
            <wp:effectExtent l="0" t="0" r="0" b="1905"/>
            <wp:docPr id="51" name="Imagen 5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n 51" descr="Interfaz de usuario gráfica, Aplicación&#10;&#10;Descripción generada automáticament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308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1EC31" w14:textId="2A377F03" w:rsidR="00A8644B" w:rsidRDefault="00A8644B" w:rsidP="00836469">
      <w:pPr>
        <w:ind w:left="360"/>
      </w:pPr>
    </w:p>
    <w:p w14:paraId="2E106644" w14:textId="462FFFD1" w:rsidR="00A8644B" w:rsidRDefault="00A8644B" w:rsidP="00836469">
      <w:pPr>
        <w:ind w:left="360"/>
      </w:pPr>
    </w:p>
    <w:p w14:paraId="3A75C8D9" w14:textId="53A6F117" w:rsidR="00A8644B" w:rsidRDefault="00A8644B" w:rsidP="00836469">
      <w:pPr>
        <w:ind w:left="360"/>
      </w:pPr>
    </w:p>
    <w:p w14:paraId="467BEB67" w14:textId="1B02A56A" w:rsidR="00A8644B" w:rsidRDefault="00A8644B" w:rsidP="00836469">
      <w:pPr>
        <w:ind w:left="360"/>
      </w:pPr>
    </w:p>
    <w:p w14:paraId="4F908290" w14:textId="77777777" w:rsidR="00A8644B" w:rsidRDefault="00A8644B" w:rsidP="00836469">
      <w:pPr>
        <w:ind w:left="360"/>
      </w:pPr>
    </w:p>
    <w:p w14:paraId="77EE0531" w14:textId="79BB5D85" w:rsidR="00A8644B" w:rsidRDefault="00A8644B" w:rsidP="00A8644B">
      <w:pPr>
        <w:pStyle w:val="Prrafodelista"/>
        <w:numPr>
          <w:ilvl w:val="0"/>
          <w:numId w:val="20"/>
        </w:numPr>
      </w:pPr>
      <w:proofErr w:type="spellStart"/>
      <w:r>
        <w:lastRenderedPageBreak/>
        <w:t>panelCasillas</w:t>
      </w:r>
      <w:proofErr w:type="spellEnd"/>
    </w:p>
    <w:p w14:paraId="23FFA83C" w14:textId="75EDAAD9" w:rsidR="00A8644B" w:rsidRDefault="00A8644B" w:rsidP="00A8644B">
      <w:pPr>
        <w:ind w:left="360"/>
      </w:pPr>
      <w:r w:rsidRPr="00A8644B">
        <w:drawing>
          <wp:inline distT="0" distB="0" distL="0" distR="0" wp14:anchorId="2AAA0D94" wp14:editId="58D7B06B">
            <wp:extent cx="3314700" cy="1562100"/>
            <wp:effectExtent l="0" t="0" r="0" b="0"/>
            <wp:docPr id="52" name="Imagen 52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n 52" descr="Texto&#10;&#10;Descripción generada automáticament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02D2F" w14:textId="0109E6EC" w:rsidR="00A8644B" w:rsidRDefault="00A8644B" w:rsidP="00A8644B">
      <w:pPr>
        <w:ind w:left="360"/>
      </w:pPr>
      <w:proofErr w:type="spellStart"/>
      <w:r w:rsidRPr="00A8644B">
        <w:rPr>
          <w:b/>
          <w:bCs/>
        </w:rPr>
        <w:t>btnComoFunciona</w:t>
      </w:r>
      <w:proofErr w:type="spellEnd"/>
      <w:r>
        <w:t xml:space="preserve"> muestra la ayuda conforme al panel.</w:t>
      </w:r>
    </w:p>
    <w:p w14:paraId="0FA8DD31" w14:textId="4AB3C2DE" w:rsidR="00A8644B" w:rsidRDefault="00A8644B" w:rsidP="00A8644B">
      <w:pPr>
        <w:ind w:left="360"/>
      </w:pPr>
      <w:r w:rsidRPr="00A8644B">
        <w:drawing>
          <wp:inline distT="0" distB="0" distL="0" distR="0" wp14:anchorId="16C7B31D" wp14:editId="69052826">
            <wp:extent cx="5274945" cy="3100705"/>
            <wp:effectExtent l="0" t="0" r="0" b="0"/>
            <wp:docPr id="53" name="Imagen 53" descr="Teclado de computadora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n 53" descr="Teclado de computadora&#10;&#10;Descripción generada automáticamente con confianza baja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310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2E2E9" w14:textId="77777777" w:rsidR="00030823" w:rsidRDefault="00030823" w:rsidP="00030823">
      <w:pPr>
        <w:pStyle w:val="Prrafodelista"/>
        <w:ind w:left="720"/>
      </w:pPr>
    </w:p>
    <w:p w14:paraId="4E65C0F7" w14:textId="77777777" w:rsidR="00030823" w:rsidRDefault="00030823" w:rsidP="00030823">
      <w:pPr>
        <w:pStyle w:val="Prrafodelista"/>
        <w:ind w:left="720"/>
      </w:pPr>
    </w:p>
    <w:p w14:paraId="51EAE21B" w14:textId="77777777" w:rsidR="00030823" w:rsidRDefault="00030823" w:rsidP="00030823">
      <w:pPr>
        <w:pStyle w:val="Prrafodelista"/>
        <w:ind w:left="720"/>
      </w:pPr>
    </w:p>
    <w:p w14:paraId="48EE6799" w14:textId="77777777" w:rsidR="00030823" w:rsidRDefault="00030823" w:rsidP="00030823">
      <w:pPr>
        <w:pStyle w:val="Prrafodelista"/>
        <w:ind w:left="720"/>
      </w:pPr>
    </w:p>
    <w:p w14:paraId="6780CCA4" w14:textId="77777777" w:rsidR="00030823" w:rsidRDefault="00030823" w:rsidP="00030823">
      <w:pPr>
        <w:pStyle w:val="Prrafodelista"/>
        <w:ind w:left="720"/>
      </w:pPr>
    </w:p>
    <w:p w14:paraId="1984E729" w14:textId="77777777" w:rsidR="00030823" w:rsidRDefault="00030823" w:rsidP="00030823">
      <w:pPr>
        <w:pStyle w:val="Prrafodelista"/>
        <w:ind w:left="720"/>
      </w:pPr>
    </w:p>
    <w:p w14:paraId="3EC81B19" w14:textId="77777777" w:rsidR="00030823" w:rsidRDefault="00030823" w:rsidP="00030823">
      <w:pPr>
        <w:pStyle w:val="Prrafodelista"/>
        <w:ind w:left="720"/>
      </w:pPr>
    </w:p>
    <w:p w14:paraId="1094B446" w14:textId="77777777" w:rsidR="00030823" w:rsidRDefault="00030823" w:rsidP="00030823">
      <w:pPr>
        <w:pStyle w:val="Prrafodelista"/>
        <w:ind w:left="720"/>
      </w:pPr>
    </w:p>
    <w:p w14:paraId="0018FAA9" w14:textId="77777777" w:rsidR="00030823" w:rsidRDefault="00030823" w:rsidP="00030823">
      <w:pPr>
        <w:pStyle w:val="Prrafodelista"/>
        <w:ind w:left="720"/>
      </w:pPr>
    </w:p>
    <w:p w14:paraId="27053534" w14:textId="77777777" w:rsidR="00030823" w:rsidRDefault="00030823" w:rsidP="00030823">
      <w:pPr>
        <w:pStyle w:val="Prrafodelista"/>
        <w:ind w:left="720"/>
      </w:pPr>
    </w:p>
    <w:p w14:paraId="06EA979C" w14:textId="77777777" w:rsidR="00030823" w:rsidRDefault="00030823" w:rsidP="00030823">
      <w:pPr>
        <w:pStyle w:val="Prrafodelista"/>
        <w:ind w:left="720"/>
      </w:pPr>
    </w:p>
    <w:p w14:paraId="1D6678BC" w14:textId="77777777" w:rsidR="00030823" w:rsidRDefault="00030823" w:rsidP="00030823">
      <w:pPr>
        <w:pStyle w:val="Prrafodelista"/>
        <w:ind w:left="720"/>
      </w:pPr>
    </w:p>
    <w:p w14:paraId="4FC7A5FA" w14:textId="77777777" w:rsidR="00030823" w:rsidRDefault="00030823" w:rsidP="00030823">
      <w:pPr>
        <w:pStyle w:val="Prrafodelista"/>
        <w:ind w:left="720"/>
      </w:pPr>
    </w:p>
    <w:p w14:paraId="1B6E4C8D" w14:textId="393755BE" w:rsidR="00030823" w:rsidRDefault="00030823" w:rsidP="00030823">
      <w:pPr>
        <w:pStyle w:val="Prrafodelista"/>
        <w:numPr>
          <w:ilvl w:val="0"/>
          <w:numId w:val="20"/>
        </w:numPr>
      </w:pPr>
      <w:proofErr w:type="spellStart"/>
      <w:r>
        <w:lastRenderedPageBreak/>
        <w:t>panelArticulos</w:t>
      </w:r>
      <w:proofErr w:type="spellEnd"/>
    </w:p>
    <w:p w14:paraId="2E4C8F24" w14:textId="783AC4B1" w:rsidR="00030823" w:rsidRDefault="00030823" w:rsidP="00030823">
      <w:pPr>
        <w:ind w:left="360"/>
      </w:pPr>
      <w:r>
        <w:t xml:space="preserve">Se divide en 3 paneles: </w:t>
      </w:r>
      <w:proofErr w:type="spellStart"/>
      <w:r w:rsidRPr="00030823">
        <w:rPr>
          <w:b/>
          <w:bCs/>
        </w:rPr>
        <w:t>panelFiltrosYBusqueda</w:t>
      </w:r>
      <w:proofErr w:type="spellEnd"/>
      <w:r>
        <w:t xml:space="preserve">, que muestra los filtros aplicables; </w:t>
      </w:r>
      <w:proofErr w:type="spellStart"/>
      <w:r w:rsidRPr="00030823">
        <w:rPr>
          <w:b/>
          <w:bCs/>
        </w:rPr>
        <w:t>panelTotalDePuntos</w:t>
      </w:r>
      <w:proofErr w:type="spellEnd"/>
      <w:r>
        <w:t xml:space="preserve">, que muestra los puntos acumulados y </w:t>
      </w:r>
      <w:proofErr w:type="spellStart"/>
      <w:r w:rsidRPr="00030823">
        <w:rPr>
          <w:b/>
          <w:bCs/>
        </w:rPr>
        <w:t>scrArticulosAEscoger</w:t>
      </w:r>
      <w:proofErr w:type="spellEnd"/>
      <w:r>
        <w:t>, que muestra los artículos disponibles.</w:t>
      </w:r>
    </w:p>
    <w:p w14:paraId="46D551F5" w14:textId="0198BA6F" w:rsidR="00030823" w:rsidRDefault="00030823" w:rsidP="00030823">
      <w:pPr>
        <w:ind w:left="360"/>
      </w:pPr>
      <w:r w:rsidRPr="00030823">
        <w:drawing>
          <wp:inline distT="0" distB="0" distL="0" distR="0" wp14:anchorId="200B62AA" wp14:editId="6FD4C462">
            <wp:extent cx="2794000" cy="2679700"/>
            <wp:effectExtent l="0" t="0" r="0" b="0"/>
            <wp:docPr id="54" name="Imagen 54" descr="Escala de tiempo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n 54" descr="Escala de tiempo&#10;&#10;Descripción generada automáticamente con confianza baja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794000" cy="267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4D8D0" w14:textId="4CA37F7A" w:rsidR="00030823" w:rsidRDefault="00030823" w:rsidP="00030823">
      <w:pPr>
        <w:ind w:left="360"/>
      </w:pPr>
      <w:r w:rsidRPr="00030823">
        <w:drawing>
          <wp:inline distT="0" distB="0" distL="0" distR="0" wp14:anchorId="375E4469" wp14:editId="1175DAA2">
            <wp:extent cx="5274945" cy="3108960"/>
            <wp:effectExtent l="0" t="0" r="0" b="2540"/>
            <wp:docPr id="55" name="Imagen 55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n 55" descr="Tabla&#10;&#10;Descripción generada automáticamente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310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876DD" w14:textId="71513AA3" w:rsidR="00A8644B" w:rsidRDefault="00A8644B" w:rsidP="00A8644B">
      <w:pPr>
        <w:ind w:left="360"/>
      </w:pPr>
    </w:p>
    <w:p w14:paraId="54436B7C" w14:textId="397F6005" w:rsidR="00030823" w:rsidRDefault="00030823" w:rsidP="00A8644B">
      <w:pPr>
        <w:ind w:left="360"/>
      </w:pPr>
    </w:p>
    <w:p w14:paraId="195F0385" w14:textId="6D16B8CA" w:rsidR="00030823" w:rsidRDefault="00030823" w:rsidP="00A8644B">
      <w:pPr>
        <w:ind w:left="360"/>
      </w:pPr>
    </w:p>
    <w:p w14:paraId="1BBC156C" w14:textId="0B1B59FA" w:rsidR="00030823" w:rsidRDefault="00030823" w:rsidP="00030823">
      <w:pPr>
        <w:pStyle w:val="Autor"/>
        <w:numPr>
          <w:ilvl w:val="0"/>
          <w:numId w:val="20"/>
        </w:numPr>
      </w:pPr>
      <w:proofErr w:type="spellStart"/>
      <w:r>
        <w:lastRenderedPageBreak/>
        <w:t>VentanaSobranPuntos</w:t>
      </w:r>
      <w:proofErr w:type="spellEnd"/>
    </w:p>
    <w:p w14:paraId="33578A16" w14:textId="58EC0FC0" w:rsidR="00030823" w:rsidRDefault="00030823" w:rsidP="00030823">
      <w:pPr>
        <w:ind w:left="360"/>
      </w:pPr>
      <w:r>
        <w:t>Ventana que se muestra únicamente en el caso de que sobren puntos al canjear los premios.</w:t>
      </w:r>
      <w:r w:rsidR="00D44890">
        <w:t xml:space="preserve"> Está formada por:</w:t>
      </w:r>
    </w:p>
    <w:p w14:paraId="7325229F" w14:textId="406A9DC5" w:rsidR="00D44890" w:rsidRDefault="00D44890" w:rsidP="00030823">
      <w:pPr>
        <w:ind w:left="360"/>
      </w:pPr>
      <w:r w:rsidRPr="00D44890">
        <w:drawing>
          <wp:inline distT="0" distB="0" distL="0" distR="0" wp14:anchorId="0598391C" wp14:editId="3BD39E3F">
            <wp:extent cx="3632200" cy="1955800"/>
            <wp:effectExtent l="0" t="0" r="0" b="0"/>
            <wp:docPr id="56" name="Imagen 56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n 56" descr="Interfaz de usuario gráfica, Texto&#10;&#10;Descripción generada automáticament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632200" cy="195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361F6" w14:textId="3D4FD04E" w:rsidR="00D44890" w:rsidRDefault="00D44890" w:rsidP="00030823">
      <w:pPr>
        <w:ind w:left="360"/>
      </w:pPr>
      <w:r w:rsidRPr="00D44890">
        <w:drawing>
          <wp:inline distT="0" distB="0" distL="0" distR="0" wp14:anchorId="225B33EA" wp14:editId="2549E573">
            <wp:extent cx="5274945" cy="2955925"/>
            <wp:effectExtent l="0" t="0" r="0" b="3175"/>
            <wp:docPr id="57" name="Imagen 57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n 57" descr="Interfaz de usuario gráfica, Texto, Aplicación&#10;&#10;Descripción generada automáticament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295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CEF97" w14:textId="77777777" w:rsidR="00CB1B26" w:rsidRDefault="00CB1B26" w:rsidP="00CB1B26">
      <w:pPr>
        <w:pStyle w:val="Autor"/>
        <w:ind w:left="720"/>
      </w:pPr>
    </w:p>
    <w:p w14:paraId="7D6FE12A" w14:textId="77777777" w:rsidR="00CB1B26" w:rsidRDefault="00CB1B26" w:rsidP="00CB1B26">
      <w:pPr>
        <w:pStyle w:val="Autor"/>
        <w:ind w:left="720"/>
      </w:pPr>
    </w:p>
    <w:p w14:paraId="41741CFE" w14:textId="77777777" w:rsidR="00CB1B26" w:rsidRDefault="00CB1B26" w:rsidP="00CB1B26">
      <w:pPr>
        <w:pStyle w:val="Autor"/>
        <w:ind w:left="720"/>
      </w:pPr>
    </w:p>
    <w:p w14:paraId="0D6139DB" w14:textId="77777777" w:rsidR="00CB1B26" w:rsidRDefault="00CB1B26" w:rsidP="00CB1B26">
      <w:pPr>
        <w:pStyle w:val="Autor"/>
        <w:ind w:left="720"/>
      </w:pPr>
    </w:p>
    <w:p w14:paraId="0C1F18AD" w14:textId="77777777" w:rsidR="00CB1B26" w:rsidRDefault="00CB1B26" w:rsidP="00CB1B26">
      <w:pPr>
        <w:pStyle w:val="Autor"/>
        <w:ind w:left="720"/>
      </w:pPr>
    </w:p>
    <w:p w14:paraId="178FBC78" w14:textId="77777777" w:rsidR="00CB1B26" w:rsidRDefault="00CB1B26" w:rsidP="00CB1B26">
      <w:pPr>
        <w:pStyle w:val="Autor"/>
        <w:ind w:left="720"/>
      </w:pPr>
    </w:p>
    <w:p w14:paraId="684DEB3F" w14:textId="77777777" w:rsidR="00CB1B26" w:rsidRDefault="00CB1B26" w:rsidP="00CB1B26">
      <w:pPr>
        <w:pStyle w:val="Autor"/>
        <w:ind w:left="720"/>
      </w:pPr>
    </w:p>
    <w:p w14:paraId="067C0FFF" w14:textId="77777777" w:rsidR="00CB1B26" w:rsidRDefault="00CB1B26" w:rsidP="00CB1B26">
      <w:pPr>
        <w:pStyle w:val="Autor"/>
        <w:ind w:left="720"/>
      </w:pPr>
    </w:p>
    <w:p w14:paraId="6B98C9C4" w14:textId="77777777" w:rsidR="00CB1B26" w:rsidRDefault="00CB1B26" w:rsidP="00CB1B26">
      <w:pPr>
        <w:pStyle w:val="Autor"/>
        <w:ind w:left="720"/>
      </w:pPr>
    </w:p>
    <w:p w14:paraId="39F7171B" w14:textId="607E6295" w:rsidR="00D44890" w:rsidRDefault="00D44890" w:rsidP="00D44890">
      <w:pPr>
        <w:pStyle w:val="Autor"/>
        <w:numPr>
          <w:ilvl w:val="0"/>
          <w:numId w:val="20"/>
        </w:numPr>
      </w:pPr>
      <w:proofErr w:type="spellStart"/>
      <w:r>
        <w:lastRenderedPageBreak/>
        <w:t>VentanaViajes</w:t>
      </w:r>
      <w:proofErr w:type="spellEnd"/>
    </w:p>
    <w:p w14:paraId="08934BA2" w14:textId="4357EA4F" w:rsidR="00D44890" w:rsidRDefault="00D44890" w:rsidP="00D44890">
      <w:pPr>
        <w:ind w:left="360"/>
      </w:pPr>
      <w:r>
        <w:t xml:space="preserve">Ventana que es mostrada únicamente si un viaje ha sido seleccionado como premio. Dará a escoger la fecha de inicio del </w:t>
      </w:r>
      <w:proofErr w:type="gramStart"/>
      <w:r>
        <w:t>viaje</w:t>
      </w:r>
      <w:proofErr w:type="gramEnd"/>
      <w:r>
        <w:t xml:space="preserve"> así como alguna posible observación. Está compuesta por:</w:t>
      </w:r>
    </w:p>
    <w:p w14:paraId="1EC4B90F" w14:textId="6D97E1D8" w:rsidR="00D44890" w:rsidRDefault="00D44890" w:rsidP="00D44890">
      <w:pPr>
        <w:ind w:left="360"/>
      </w:pPr>
      <w:r w:rsidRPr="00D44890">
        <w:drawing>
          <wp:inline distT="0" distB="0" distL="0" distR="0" wp14:anchorId="4DEF95A0" wp14:editId="4EE110EE">
            <wp:extent cx="2339912" cy="2071396"/>
            <wp:effectExtent l="0" t="0" r="0" b="0"/>
            <wp:docPr id="58" name="Imagen 58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n 58" descr="Interfaz de usuario gráfica, Texto, Aplicación&#10;&#10;Descripción generada automáticament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386331" cy="2112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01B85" w14:textId="2B5362B0" w:rsidR="00D44890" w:rsidRDefault="00D44890" w:rsidP="00D44890">
      <w:pPr>
        <w:ind w:left="360"/>
      </w:pPr>
      <w:r w:rsidRPr="00D44890">
        <w:drawing>
          <wp:inline distT="0" distB="0" distL="0" distR="0" wp14:anchorId="646E18C9" wp14:editId="531A80E4">
            <wp:extent cx="5274945" cy="3081655"/>
            <wp:effectExtent l="0" t="0" r="0" b="4445"/>
            <wp:docPr id="59" name="Imagen 59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n 59" descr="Interfaz de usuario gráfica, Aplicación&#10;&#10;Descripción generada automáticamente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308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DC6D1" w14:textId="7AC10156" w:rsidR="00CB1B26" w:rsidRDefault="00CB1B26" w:rsidP="00D44890">
      <w:pPr>
        <w:ind w:left="360"/>
      </w:pPr>
    </w:p>
    <w:p w14:paraId="595D3009" w14:textId="6708A368" w:rsidR="00CB1B26" w:rsidRDefault="00CB1B26" w:rsidP="00D44890">
      <w:pPr>
        <w:ind w:left="360"/>
      </w:pPr>
    </w:p>
    <w:p w14:paraId="5171BA53" w14:textId="1305F16D" w:rsidR="00CB1B26" w:rsidRDefault="00CB1B26" w:rsidP="00D44890">
      <w:pPr>
        <w:ind w:left="360"/>
      </w:pPr>
    </w:p>
    <w:p w14:paraId="660B8BF5" w14:textId="64051A08" w:rsidR="00CB1B26" w:rsidRDefault="00CB1B26" w:rsidP="00D44890">
      <w:pPr>
        <w:ind w:left="360"/>
      </w:pPr>
    </w:p>
    <w:p w14:paraId="32C4918E" w14:textId="3A10B699" w:rsidR="00CB1B26" w:rsidRDefault="00CB1B26" w:rsidP="00D44890">
      <w:pPr>
        <w:ind w:left="360"/>
      </w:pPr>
    </w:p>
    <w:p w14:paraId="2E39E666" w14:textId="7E489039" w:rsidR="00CB1B26" w:rsidRDefault="00CB1B26" w:rsidP="00D44890">
      <w:pPr>
        <w:ind w:left="360"/>
      </w:pPr>
    </w:p>
    <w:p w14:paraId="6189E101" w14:textId="61EEDDE0" w:rsidR="00CB1B26" w:rsidRDefault="00CB1B26" w:rsidP="00CB1B26">
      <w:pPr>
        <w:pStyle w:val="Ttulo"/>
        <w:rPr>
          <w:sz w:val="72"/>
          <w:szCs w:val="48"/>
        </w:rPr>
      </w:pPr>
      <w:r>
        <w:rPr>
          <w:sz w:val="72"/>
          <w:szCs w:val="48"/>
        </w:rPr>
        <w:lastRenderedPageBreak/>
        <w:t>PRUEBAS</w:t>
      </w:r>
    </w:p>
    <w:p w14:paraId="0189D6D5" w14:textId="785D35A6" w:rsidR="00CB1B26" w:rsidRPr="00460177" w:rsidRDefault="00CB1B26" w:rsidP="00CB1B26">
      <w:pPr>
        <w:pStyle w:val="Subttulo"/>
        <w:rPr>
          <w:sz w:val="44"/>
          <w:szCs w:val="20"/>
        </w:rPr>
      </w:pPr>
      <w:r>
        <w:rPr>
          <w:sz w:val="44"/>
          <w:szCs w:val="20"/>
        </w:rPr>
        <w:t>Escenario 1</w:t>
      </w:r>
    </w:p>
    <w:p w14:paraId="40D1CB40" w14:textId="7E5B04C0" w:rsidR="00CB1B26" w:rsidRDefault="00C07232" w:rsidP="00C07232">
      <w:r>
        <w:t>Persona: Ana, Edad: 41, Ocupación: Asesora contable</w:t>
      </w:r>
    </w:p>
    <w:p w14:paraId="04D23A42" w14:textId="6969F86B" w:rsidR="00C07232" w:rsidRDefault="00F21ED0" w:rsidP="00C07232">
      <w:r>
        <w:t>La prueba ha sido exitosa, pues se han podido escoger ambos viajes con sus respectivas fechas y observaciones. Además, una vez confirmadas las fechas, la aplicación le avisó de que aún le faltaban 50 puntos sin canjear.</w:t>
      </w:r>
    </w:p>
    <w:p w14:paraId="1B4BB744" w14:textId="21B1FF19" w:rsidR="00F21ED0" w:rsidRDefault="00F21ED0" w:rsidP="00F21ED0">
      <w:pPr>
        <w:pStyle w:val="Subttulo"/>
        <w:rPr>
          <w:sz w:val="44"/>
          <w:szCs w:val="20"/>
        </w:rPr>
      </w:pPr>
      <w:r>
        <w:rPr>
          <w:sz w:val="44"/>
          <w:szCs w:val="20"/>
        </w:rPr>
        <w:t xml:space="preserve">Escenario </w:t>
      </w:r>
      <w:r>
        <w:rPr>
          <w:sz w:val="44"/>
          <w:szCs w:val="20"/>
        </w:rPr>
        <w:t>2</w:t>
      </w:r>
    </w:p>
    <w:p w14:paraId="7EFA59BB" w14:textId="3CF37490" w:rsidR="00F21ED0" w:rsidRDefault="00F21ED0" w:rsidP="00F21ED0">
      <w:r>
        <w:t>Persona: An</w:t>
      </w:r>
      <w:r>
        <w:t>tonio</w:t>
      </w:r>
      <w:r>
        <w:t xml:space="preserve">, Edad: </w:t>
      </w:r>
      <w:r>
        <w:t>82</w:t>
      </w:r>
      <w:r>
        <w:t xml:space="preserve">, Ocupación: </w:t>
      </w:r>
      <w:r>
        <w:t>Jubilado</w:t>
      </w:r>
    </w:p>
    <w:p w14:paraId="44941961" w14:textId="41542250" w:rsidR="00F21ED0" w:rsidRDefault="00F21ED0" w:rsidP="00F21ED0">
      <w:r>
        <w:t xml:space="preserve">En un primer momento la prueba no fue </w:t>
      </w:r>
      <w:r w:rsidR="00014D88">
        <w:t>exitosa</w:t>
      </w:r>
      <w:r>
        <w:t xml:space="preserve">, pues no se había contemplado </w:t>
      </w:r>
      <w:r w:rsidR="00014D88">
        <w:t>el hecho de mostrar premios en base a los puntos acumulados.</w:t>
      </w:r>
    </w:p>
    <w:p w14:paraId="53B53DB7" w14:textId="50FA3262" w:rsidR="00014D88" w:rsidRDefault="00014D88" w:rsidP="00F21ED0">
      <w:r>
        <w:t xml:space="preserve">Después de incluir dos </w:t>
      </w:r>
      <w:proofErr w:type="spellStart"/>
      <w:r>
        <w:t>menuItems</w:t>
      </w:r>
      <w:proofErr w:type="spellEnd"/>
      <w:r>
        <w:t xml:space="preserve"> y una copia de los regalos disponibles, se ha conseguido realizar de forma exitosa.</w:t>
      </w:r>
    </w:p>
    <w:p w14:paraId="2761DE99" w14:textId="3F2BE32E" w:rsidR="00014D88" w:rsidRDefault="00014D88" w:rsidP="00014D88">
      <w:pPr>
        <w:pStyle w:val="Subttulo"/>
        <w:rPr>
          <w:sz w:val="44"/>
          <w:szCs w:val="20"/>
        </w:rPr>
      </w:pPr>
      <w:r>
        <w:rPr>
          <w:sz w:val="44"/>
          <w:szCs w:val="20"/>
        </w:rPr>
        <w:t xml:space="preserve">Escenario </w:t>
      </w:r>
      <w:r>
        <w:rPr>
          <w:sz w:val="44"/>
          <w:szCs w:val="20"/>
        </w:rPr>
        <w:t>3</w:t>
      </w:r>
    </w:p>
    <w:p w14:paraId="70A566D3" w14:textId="1A540E2F" w:rsidR="00014D88" w:rsidRDefault="00014D88" w:rsidP="00014D88">
      <w:r>
        <w:t xml:space="preserve">Persona: </w:t>
      </w:r>
      <w:r>
        <w:t>George</w:t>
      </w:r>
      <w:r>
        <w:t xml:space="preserve">, Edad: </w:t>
      </w:r>
      <w:r>
        <w:t>26</w:t>
      </w:r>
      <w:r>
        <w:t xml:space="preserve">, Ocupación: </w:t>
      </w:r>
      <w:r>
        <w:t>Profesor de Inglés</w:t>
      </w:r>
    </w:p>
    <w:p w14:paraId="296BCB45" w14:textId="6D4CE7AB" w:rsidR="00014D88" w:rsidRPr="00F21ED0" w:rsidRDefault="00014D88" w:rsidP="00F21ED0">
      <w:r>
        <w:t>La prueba ha sido exitosa, pues escogió su premio de 60 puntos</w:t>
      </w:r>
      <w:r w:rsidR="00A51ACA">
        <w:t xml:space="preserve"> y la aplicación terminó correctamente.</w:t>
      </w:r>
    </w:p>
    <w:p w14:paraId="216C014E" w14:textId="477ADE69" w:rsidR="00F21ED0" w:rsidRDefault="00F21ED0" w:rsidP="00C07232"/>
    <w:p w14:paraId="4FB32A26" w14:textId="77777777" w:rsidR="00F21ED0" w:rsidRDefault="00F21ED0" w:rsidP="00C07232"/>
    <w:p w14:paraId="39C84367" w14:textId="77777777" w:rsidR="00C07232" w:rsidRPr="00A56EC2" w:rsidRDefault="00C07232" w:rsidP="00C07232"/>
    <w:sectPr w:rsidR="00C07232" w:rsidRPr="00A56EC2">
      <w:footerReference w:type="default" r:id="rId64"/>
      <w:pgSz w:w="11907" w:h="16839"/>
      <w:pgMar w:top="1440" w:right="1800" w:bottom="1440" w:left="1800" w:header="720" w:footer="720" w:gutter="0"/>
      <w:pgNumType w:start="1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C2D0B63" w14:textId="77777777" w:rsidR="007767AE" w:rsidRDefault="007767AE">
      <w:pPr>
        <w:spacing w:after="0" w:line="240" w:lineRule="auto"/>
      </w:pPr>
      <w:r>
        <w:separator/>
      </w:r>
    </w:p>
  </w:endnote>
  <w:endnote w:type="continuationSeparator" w:id="0">
    <w:p w14:paraId="0C92F73C" w14:textId="77777777" w:rsidR="007767AE" w:rsidRDefault="007767A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FreesiaUPC">
    <w:panose1 w:val="020B0604020202020204"/>
    <w:charset w:val="00"/>
    <w:family w:val="swiss"/>
    <w:pitch w:val="variable"/>
    <w:sig w:usb0="81000007" w:usb1="00000002" w:usb2="00000000" w:usb3="00000000" w:csb0="00010001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0000012" w:usb3="00000000" w:csb0="0002009F" w:csb1="00000000"/>
  </w:font>
  <w:font w:name="Segoe UI">
    <w:panose1 w:val="020B0502040204020203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396392255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90EAF5A" w14:textId="77777777" w:rsidR="006E4F5A" w:rsidRDefault="007767AE">
        <w:pPr>
          <w:pStyle w:val="Piedepgina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6D3F93B" w14:textId="77777777" w:rsidR="007767AE" w:rsidRDefault="007767AE">
      <w:pPr>
        <w:spacing w:after="0" w:line="240" w:lineRule="auto"/>
      </w:pPr>
      <w:r>
        <w:separator/>
      </w:r>
    </w:p>
  </w:footnote>
  <w:footnote w:type="continuationSeparator" w:id="0">
    <w:p w14:paraId="0D6AF2A1" w14:textId="77777777" w:rsidR="007767AE" w:rsidRDefault="007767A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C53C3250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9BD273A0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776E131A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B2E8123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0780335C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7254850A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D89C84FE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F6A605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A142D782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CA70CA90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BA60DC1"/>
    <w:multiLevelType w:val="hybridMultilevel"/>
    <w:tmpl w:val="A374017C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BEB2CC5"/>
    <w:multiLevelType w:val="hybridMultilevel"/>
    <w:tmpl w:val="5CC08842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7894ECC"/>
    <w:multiLevelType w:val="hybridMultilevel"/>
    <w:tmpl w:val="68EC8E4C"/>
    <w:lvl w:ilvl="0" w:tplc="76E6D01C">
      <w:numFmt w:val="bullet"/>
      <w:lvlText w:val="-"/>
      <w:lvlJc w:val="left"/>
      <w:pPr>
        <w:ind w:left="720" w:hanging="360"/>
      </w:pPr>
      <w:rPr>
        <w:rFonts w:ascii="Verdana" w:eastAsiaTheme="minorHAnsi" w:hAnsi="Verdana" w:cstheme="minorBidi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EB02A17"/>
    <w:multiLevelType w:val="hybridMultilevel"/>
    <w:tmpl w:val="BAA6E6D6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54416C3"/>
    <w:multiLevelType w:val="hybridMultilevel"/>
    <w:tmpl w:val="BC468424"/>
    <w:lvl w:ilvl="0" w:tplc="D08C0A6C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color w:val="F75952" w:themeColor="accent1"/>
        <w:sz w:val="20"/>
      </w:rPr>
    </w:lvl>
    <w:lvl w:ilvl="1" w:tplc="122C6834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5F6156A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C0D89E8E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E8097AC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1563D78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E202A04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5AC43E0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69EE624A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21F3BC3"/>
    <w:multiLevelType w:val="hybridMultilevel"/>
    <w:tmpl w:val="FB6AD80A"/>
    <w:lvl w:ilvl="0" w:tplc="E05A9066">
      <w:start w:val="1"/>
      <w:numFmt w:val="decimal"/>
      <w:pStyle w:val="Listaconnmeros"/>
      <w:lvlText w:val="%1."/>
      <w:lvlJc w:val="left"/>
      <w:pPr>
        <w:ind w:left="360" w:hanging="360"/>
      </w:pPr>
      <w:rPr>
        <w:rFonts w:hint="default"/>
      </w:rPr>
    </w:lvl>
    <w:lvl w:ilvl="1" w:tplc="06D20560">
      <w:start w:val="1"/>
      <w:numFmt w:val="lowerLetter"/>
      <w:lvlText w:val="%2."/>
      <w:lvlJc w:val="left"/>
      <w:pPr>
        <w:ind w:left="1440" w:hanging="360"/>
      </w:pPr>
    </w:lvl>
    <w:lvl w:ilvl="2" w:tplc="8E5AB036">
      <w:start w:val="1"/>
      <w:numFmt w:val="lowerRoman"/>
      <w:lvlText w:val="%3."/>
      <w:lvlJc w:val="right"/>
      <w:pPr>
        <w:ind w:left="2160" w:hanging="180"/>
      </w:pPr>
    </w:lvl>
    <w:lvl w:ilvl="3" w:tplc="A19EC68E">
      <w:start w:val="1"/>
      <w:numFmt w:val="decimal"/>
      <w:lvlText w:val="%4."/>
      <w:lvlJc w:val="left"/>
      <w:pPr>
        <w:ind w:left="2880" w:hanging="360"/>
      </w:pPr>
    </w:lvl>
    <w:lvl w:ilvl="4" w:tplc="E97CFE88" w:tentative="1">
      <w:start w:val="1"/>
      <w:numFmt w:val="lowerLetter"/>
      <w:lvlText w:val="%5."/>
      <w:lvlJc w:val="left"/>
      <w:pPr>
        <w:ind w:left="3600" w:hanging="360"/>
      </w:pPr>
    </w:lvl>
    <w:lvl w:ilvl="5" w:tplc="683AE702" w:tentative="1">
      <w:start w:val="1"/>
      <w:numFmt w:val="lowerRoman"/>
      <w:lvlText w:val="%6."/>
      <w:lvlJc w:val="right"/>
      <w:pPr>
        <w:ind w:left="4320" w:hanging="180"/>
      </w:pPr>
    </w:lvl>
    <w:lvl w:ilvl="6" w:tplc="E75A1F7C" w:tentative="1">
      <w:start w:val="1"/>
      <w:numFmt w:val="decimal"/>
      <w:lvlText w:val="%7."/>
      <w:lvlJc w:val="left"/>
      <w:pPr>
        <w:ind w:left="5040" w:hanging="360"/>
      </w:pPr>
    </w:lvl>
    <w:lvl w:ilvl="7" w:tplc="5818E79A" w:tentative="1">
      <w:start w:val="1"/>
      <w:numFmt w:val="lowerLetter"/>
      <w:lvlText w:val="%8."/>
      <w:lvlJc w:val="left"/>
      <w:pPr>
        <w:ind w:left="5760" w:hanging="360"/>
      </w:pPr>
    </w:lvl>
    <w:lvl w:ilvl="8" w:tplc="C1684CEC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7B734274"/>
    <w:multiLevelType w:val="hybridMultilevel"/>
    <w:tmpl w:val="28DC00DE"/>
    <w:lvl w:ilvl="0" w:tplc="2BDAB126">
      <w:start w:val="1"/>
      <w:numFmt w:val="bullet"/>
      <w:pStyle w:val="Listaconvietas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color w:val="F75952" w:themeColor="accent1"/>
        <w:sz w:val="20"/>
      </w:rPr>
    </w:lvl>
    <w:lvl w:ilvl="1" w:tplc="71C62FD8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E4F650EC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01E3E2A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6646BD0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70FCDF42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60447C3C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7921E1A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1C28D26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9"/>
  </w:num>
  <w:num w:numId="2">
    <w:abstractNumId w:val="14"/>
  </w:num>
  <w:num w:numId="3">
    <w:abstractNumId w:val="14"/>
  </w:num>
  <w:num w:numId="4">
    <w:abstractNumId w:val="14"/>
  </w:num>
  <w:num w:numId="5">
    <w:abstractNumId w:val="14"/>
  </w:num>
  <w:num w:numId="6">
    <w:abstractNumId w:val="8"/>
  </w:num>
  <w:num w:numId="7">
    <w:abstractNumId w:val="16"/>
  </w:num>
  <w:num w:numId="8">
    <w:abstractNumId w:val="7"/>
  </w:num>
  <w:num w:numId="9">
    <w:abstractNumId w:val="6"/>
  </w:num>
  <w:num w:numId="10">
    <w:abstractNumId w:val="5"/>
  </w:num>
  <w:num w:numId="11">
    <w:abstractNumId w:val="4"/>
  </w:num>
  <w:num w:numId="12">
    <w:abstractNumId w:val="3"/>
  </w:num>
  <w:num w:numId="13">
    <w:abstractNumId w:val="2"/>
  </w:num>
  <w:num w:numId="14">
    <w:abstractNumId w:val="1"/>
  </w:num>
  <w:num w:numId="15">
    <w:abstractNumId w:val="0"/>
  </w:num>
  <w:num w:numId="16">
    <w:abstractNumId w:val="15"/>
  </w:num>
  <w:num w:numId="17">
    <w:abstractNumId w:val="11"/>
  </w:num>
  <w:num w:numId="18">
    <w:abstractNumId w:val="10"/>
  </w:num>
  <w:num w:numId="19">
    <w:abstractNumId w:val="13"/>
  </w:num>
  <w:num w:numId="20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6"/>
  <w:proofState w:spelling="clean" w:grammar="clean"/>
  <w:attachedTemplate r:id="rId1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5344E"/>
    <w:rsid w:val="00014D88"/>
    <w:rsid w:val="00030823"/>
    <w:rsid w:val="00063B74"/>
    <w:rsid w:val="00064F47"/>
    <w:rsid w:val="000A52C7"/>
    <w:rsid w:val="000F4336"/>
    <w:rsid w:val="00160D63"/>
    <w:rsid w:val="001717DD"/>
    <w:rsid w:val="0019247F"/>
    <w:rsid w:val="003D1188"/>
    <w:rsid w:val="00414F48"/>
    <w:rsid w:val="00453F86"/>
    <w:rsid w:val="00460177"/>
    <w:rsid w:val="005408E5"/>
    <w:rsid w:val="0056267E"/>
    <w:rsid w:val="005B12A9"/>
    <w:rsid w:val="00650AD3"/>
    <w:rsid w:val="00754C54"/>
    <w:rsid w:val="007767AE"/>
    <w:rsid w:val="00795F7E"/>
    <w:rsid w:val="007A40C9"/>
    <w:rsid w:val="00803860"/>
    <w:rsid w:val="00806503"/>
    <w:rsid w:val="00814D0C"/>
    <w:rsid w:val="00836469"/>
    <w:rsid w:val="0085344E"/>
    <w:rsid w:val="00885A1F"/>
    <w:rsid w:val="008A1112"/>
    <w:rsid w:val="008E0462"/>
    <w:rsid w:val="009674CF"/>
    <w:rsid w:val="00986C0D"/>
    <w:rsid w:val="009B3C1F"/>
    <w:rsid w:val="00A4121A"/>
    <w:rsid w:val="00A51ACA"/>
    <w:rsid w:val="00A52B10"/>
    <w:rsid w:val="00A56EC2"/>
    <w:rsid w:val="00A8644B"/>
    <w:rsid w:val="00AC25E4"/>
    <w:rsid w:val="00C07232"/>
    <w:rsid w:val="00C41C49"/>
    <w:rsid w:val="00C8663A"/>
    <w:rsid w:val="00CB1B26"/>
    <w:rsid w:val="00CD30C7"/>
    <w:rsid w:val="00D44890"/>
    <w:rsid w:val="00E46980"/>
    <w:rsid w:val="00F21ED0"/>
    <w:rsid w:val="00F33AE8"/>
    <w:rsid w:val="00FD2CE4"/>
    <w:rsid w:val="00FD63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559FE30E"/>
  <w15:docId w15:val="{2C5FCCC9-E61B-0541-9556-AAD8840D7F7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color w:val="5F5F5F" w:themeColor="text2" w:themeTint="BF"/>
        <w:sz w:val="24"/>
        <w:szCs w:val="24"/>
        <w:lang w:val="en-US" w:eastAsia="ja-JP" w:bidi="ar-SA"/>
      </w:rPr>
    </w:rPrDefault>
    <w:pPrDefault>
      <w:pPr>
        <w:spacing w:after="200" w:line="312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 w:qFormat="1"/>
    <w:lsdException w:name="footer" w:semiHidden="1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 w:qFormat="1"/>
    <w:lsdException w:name="List Number" w:uiPriority="13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semiHidden="1" w:uiPriority="10" w:unhideWhenUsed="1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1" w:unhideWhenUsed="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8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0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uiPriority="29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B1931"/>
    <w:rPr>
      <w:lang w:val="es-ES"/>
    </w:rPr>
  </w:style>
  <w:style w:type="paragraph" w:styleId="Ttulo1">
    <w:name w:val="heading 1"/>
    <w:basedOn w:val="Normal"/>
    <w:next w:val="Normal"/>
    <w:link w:val="Ttulo1Car"/>
    <w:uiPriority w:val="9"/>
    <w:qFormat/>
    <w:pPr>
      <w:keepNext/>
      <w:keepLines/>
      <w:spacing w:after="3700" w:line="240" w:lineRule="auto"/>
      <w:contextualSpacing/>
      <w:outlineLvl w:val="0"/>
    </w:pPr>
    <w:rPr>
      <w:rFonts w:asciiTheme="majorHAnsi" w:eastAsiaTheme="majorEastAsia" w:hAnsiTheme="majorHAnsi" w:cstheme="majorBidi"/>
      <w:b/>
      <w:caps/>
      <w:color w:val="2A2A2A" w:themeColor="text2"/>
      <w:sz w:val="90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pPr>
      <w:keepNext/>
      <w:keepLines/>
      <w:spacing w:before="40" w:after="280" w:line="240" w:lineRule="auto"/>
      <w:contextualSpacing/>
      <w:outlineLvl w:val="1"/>
    </w:pPr>
    <w:rPr>
      <w:rFonts w:asciiTheme="majorHAnsi" w:hAnsiTheme="majorHAnsi" w:cstheme="majorBidi"/>
      <w:b/>
      <w:caps/>
      <w:color w:val="2A2A2A" w:themeColor="text2"/>
      <w:sz w:val="28"/>
      <w:szCs w:val="26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pPr>
      <w:keepNext/>
      <w:keepLines/>
      <w:spacing w:before="317" w:after="317"/>
      <w:contextualSpacing/>
      <w:outlineLvl w:val="2"/>
    </w:pPr>
    <w:rPr>
      <w:rFonts w:asciiTheme="majorHAnsi" w:eastAsiaTheme="majorEastAsia" w:hAnsiTheme="majorHAnsi" w:cstheme="majorBidi"/>
      <w:b/>
      <w:color w:val="F75952" w:themeColor="accent1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pPr>
      <w:keepNext/>
      <w:keepLines/>
      <w:spacing w:before="317" w:after="317"/>
      <w:contextualSpacing/>
      <w:outlineLvl w:val="3"/>
    </w:pPr>
    <w:rPr>
      <w:rFonts w:asciiTheme="majorHAnsi" w:eastAsiaTheme="majorEastAsia" w:hAnsiTheme="majorHAnsi" w:cstheme="majorBidi"/>
      <w:b/>
      <w:i/>
      <w:iCs/>
      <w:color w:val="2A2A2A" w:themeColor="text2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pPr>
      <w:keepNext/>
      <w:keepLines/>
      <w:spacing w:before="317" w:after="317"/>
      <w:outlineLvl w:val="4"/>
    </w:pPr>
    <w:rPr>
      <w:rFonts w:asciiTheme="majorHAnsi" w:eastAsiaTheme="majorEastAsia" w:hAnsiTheme="majorHAnsi" w:cstheme="majorBidi"/>
      <w:b/>
      <w:i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pPr>
      <w:keepNext/>
      <w:keepLines/>
      <w:spacing w:before="317" w:after="317"/>
      <w:contextualSpacing/>
      <w:outlineLvl w:val="5"/>
    </w:pPr>
    <w:rPr>
      <w:rFonts w:asciiTheme="majorHAnsi" w:eastAsiaTheme="majorEastAsia" w:hAnsiTheme="majorHAnsi" w:cstheme="majorBidi"/>
      <w:b/>
      <w:caps/>
      <w:color w:val="2A2A2A" w:themeColor="text2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pPr>
      <w:keepNext/>
      <w:keepLines/>
      <w:spacing w:before="317" w:after="317"/>
      <w:contextualSpacing/>
      <w:outlineLvl w:val="6"/>
    </w:pPr>
    <w:rPr>
      <w:rFonts w:asciiTheme="majorHAnsi" w:eastAsiaTheme="majorEastAsia" w:hAnsiTheme="majorHAnsi" w:cstheme="majorBidi"/>
      <w:b/>
      <w:iCs/>
      <w:color w:val="F75952" w:themeColor="accent1"/>
      <w:sz w:val="20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pPr>
      <w:keepNext/>
      <w:keepLines/>
      <w:spacing w:before="317" w:after="317"/>
      <w:contextualSpacing/>
      <w:outlineLvl w:val="7"/>
    </w:pPr>
    <w:rPr>
      <w:rFonts w:asciiTheme="majorHAnsi" w:eastAsiaTheme="majorEastAsia" w:hAnsiTheme="majorHAnsi" w:cstheme="majorBidi"/>
      <w:b/>
      <w:i/>
      <w:color w:val="2A2A2A" w:themeColor="text2"/>
      <w:sz w:val="20"/>
      <w:szCs w:val="21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pPr>
      <w:keepNext/>
      <w:keepLines/>
      <w:spacing w:before="317" w:after="317"/>
      <w:contextualSpacing/>
      <w:outlineLvl w:val="8"/>
    </w:pPr>
    <w:rPr>
      <w:rFonts w:asciiTheme="majorHAnsi" w:eastAsiaTheme="majorEastAsia" w:hAnsiTheme="majorHAnsi" w:cstheme="majorBidi"/>
      <w:b/>
      <w:i/>
      <w:iCs/>
      <w:sz w:val="20"/>
      <w:szCs w:val="21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Pr>
      <w:rFonts w:asciiTheme="majorHAnsi" w:eastAsiaTheme="majorEastAsia" w:hAnsiTheme="majorHAnsi" w:cstheme="majorBidi"/>
      <w:b/>
      <w:caps/>
      <w:color w:val="2A2A2A" w:themeColor="text2"/>
      <w:sz w:val="90"/>
      <w:szCs w:val="32"/>
    </w:rPr>
  </w:style>
  <w:style w:type="character" w:customStyle="1" w:styleId="Ttulo2Car">
    <w:name w:val="Título 2 Car"/>
    <w:basedOn w:val="Fuentedeprrafopredeter"/>
    <w:link w:val="Ttulo2"/>
    <w:uiPriority w:val="9"/>
    <w:rPr>
      <w:rFonts w:asciiTheme="majorHAnsi" w:hAnsiTheme="majorHAnsi" w:cstheme="majorBidi"/>
      <w:b/>
      <w:caps/>
      <w:color w:val="2A2A2A" w:themeColor="text2"/>
      <w:sz w:val="28"/>
      <w:szCs w:val="26"/>
    </w:rPr>
  </w:style>
  <w:style w:type="paragraph" w:styleId="Listaconvietas">
    <w:name w:val="List Bullet"/>
    <w:basedOn w:val="Normal"/>
    <w:uiPriority w:val="12"/>
    <w:qFormat/>
    <w:pPr>
      <w:numPr>
        <w:numId w:val="7"/>
      </w:numPr>
      <w:spacing w:after="160"/>
    </w:pPr>
    <w:rPr>
      <w:i/>
      <w:szCs w:val="20"/>
    </w:rPr>
  </w:style>
  <w:style w:type="character" w:styleId="Textodelmarcadordeposicin">
    <w:name w:val="Placeholder Text"/>
    <w:basedOn w:val="Fuentedeprrafopredeter"/>
    <w:uiPriority w:val="99"/>
    <w:semiHidden/>
    <w:rPr>
      <w:color w:val="808080"/>
    </w:rPr>
  </w:style>
  <w:style w:type="paragraph" w:styleId="Cita">
    <w:name w:val="Quote"/>
    <w:basedOn w:val="Normal"/>
    <w:next w:val="Normal"/>
    <w:link w:val="CitaCar"/>
    <w:uiPriority w:val="10"/>
    <w:qFormat/>
    <w:pPr>
      <w:spacing w:before="320" w:after="320" w:line="264" w:lineRule="auto"/>
      <w:contextualSpacing/>
    </w:pPr>
    <w:rPr>
      <w:b/>
      <w:iCs/>
      <w:color w:val="F75952" w:themeColor="accent1"/>
      <w:sz w:val="54"/>
    </w:rPr>
  </w:style>
  <w:style w:type="character" w:customStyle="1" w:styleId="CitaCar">
    <w:name w:val="Cita Car"/>
    <w:basedOn w:val="Fuentedeprrafopredeter"/>
    <w:link w:val="Cita"/>
    <w:uiPriority w:val="10"/>
    <w:rPr>
      <w:b/>
      <w:iCs/>
      <w:color w:val="F75952" w:themeColor="accent1"/>
      <w:sz w:val="54"/>
    </w:rPr>
  </w:style>
  <w:style w:type="table" w:styleId="Tablaconcuadrcula">
    <w:name w:val="Table Grid"/>
    <w:basedOn w:val="Tablanormal"/>
    <w:uiPriority w:val="3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tulo3Car">
    <w:name w:val="Título 3 Car"/>
    <w:basedOn w:val="Fuentedeprrafopredeter"/>
    <w:link w:val="Ttulo3"/>
    <w:uiPriority w:val="9"/>
    <w:semiHidden/>
    <w:rPr>
      <w:rFonts w:asciiTheme="majorHAnsi" w:eastAsiaTheme="majorEastAsia" w:hAnsiTheme="majorHAnsi" w:cstheme="majorBidi"/>
      <w:b/>
      <w:color w:val="F75952" w:themeColor="accent1"/>
    </w:rPr>
  </w:style>
  <w:style w:type="character" w:customStyle="1" w:styleId="Ttulo4Car">
    <w:name w:val="Título 4 Car"/>
    <w:basedOn w:val="Fuentedeprrafopredeter"/>
    <w:link w:val="Ttulo4"/>
    <w:uiPriority w:val="9"/>
    <w:semiHidden/>
    <w:rPr>
      <w:rFonts w:asciiTheme="majorHAnsi" w:eastAsiaTheme="majorEastAsia" w:hAnsiTheme="majorHAnsi" w:cstheme="majorBidi"/>
      <w:b/>
      <w:i/>
      <w:iCs/>
      <w:color w:val="2A2A2A" w:themeColor="text2"/>
    </w:rPr>
  </w:style>
  <w:style w:type="character" w:customStyle="1" w:styleId="Ttulo5Car">
    <w:name w:val="Título 5 Car"/>
    <w:basedOn w:val="Fuentedeprrafopredeter"/>
    <w:link w:val="Ttulo5"/>
    <w:uiPriority w:val="9"/>
    <w:semiHidden/>
    <w:rPr>
      <w:rFonts w:asciiTheme="majorHAnsi" w:eastAsiaTheme="majorEastAsia" w:hAnsiTheme="majorHAnsi" w:cstheme="majorBidi"/>
      <w:b/>
      <w:i/>
    </w:rPr>
  </w:style>
  <w:style w:type="character" w:customStyle="1" w:styleId="Ttulo6Car">
    <w:name w:val="Título 6 Car"/>
    <w:basedOn w:val="Fuentedeprrafopredeter"/>
    <w:link w:val="Ttulo6"/>
    <w:uiPriority w:val="9"/>
    <w:semiHidden/>
    <w:rPr>
      <w:rFonts w:asciiTheme="majorHAnsi" w:eastAsiaTheme="majorEastAsia" w:hAnsiTheme="majorHAnsi" w:cstheme="majorBidi"/>
      <w:b/>
      <w:caps/>
      <w:color w:val="2A2A2A" w:themeColor="text2"/>
    </w:rPr>
  </w:style>
  <w:style w:type="character" w:customStyle="1" w:styleId="Ttulo7Car">
    <w:name w:val="Título 7 Car"/>
    <w:basedOn w:val="Fuentedeprrafopredeter"/>
    <w:link w:val="Ttulo7"/>
    <w:uiPriority w:val="9"/>
    <w:semiHidden/>
    <w:rPr>
      <w:rFonts w:asciiTheme="majorHAnsi" w:eastAsiaTheme="majorEastAsia" w:hAnsiTheme="majorHAnsi" w:cstheme="majorBidi"/>
      <w:b/>
      <w:iCs/>
      <w:color w:val="F75952" w:themeColor="accent1"/>
      <w:sz w:val="20"/>
    </w:rPr>
  </w:style>
  <w:style w:type="character" w:customStyle="1" w:styleId="Ttulo8Car">
    <w:name w:val="Título 8 Car"/>
    <w:basedOn w:val="Fuentedeprrafopredeter"/>
    <w:link w:val="Ttulo8"/>
    <w:uiPriority w:val="9"/>
    <w:semiHidden/>
    <w:rPr>
      <w:rFonts w:asciiTheme="majorHAnsi" w:eastAsiaTheme="majorEastAsia" w:hAnsiTheme="majorHAnsi" w:cstheme="majorBidi"/>
      <w:b/>
      <w:i/>
      <w:color w:val="2A2A2A" w:themeColor="text2"/>
      <w:sz w:val="20"/>
      <w:szCs w:val="21"/>
    </w:rPr>
  </w:style>
  <w:style w:type="paragraph" w:styleId="ndice3">
    <w:name w:val="index 3"/>
    <w:basedOn w:val="Normal"/>
    <w:next w:val="Normal"/>
    <w:autoRedefine/>
    <w:uiPriority w:val="99"/>
    <w:semiHidden/>
    <w:unhideWhenUsed/>
    <w:pPr>
      <w:spacing w:before="317" w:after="317" w:line="240" w:lineRule="auto"/>
      <w:ind w:left="720" w:hanging="245"/>
      <w:contextualSpacing/>
    </w:pPr>
    <w:rPr>
      <w:b/>
      <w:color w:val="F75952" w:themeColor="accent1"/>
    </w:rPr>
  </w:style>
  <w:style w:type="character" w:customStyle="1" w:styleId="Ttulo9Car">
    <w:name w:val="Título 9 Car"/>
    <w:basedOn w:val="Fuentedeprrafopredeter"/>
    <w:link w:val="Ttulo9"/>
    <w:uiPriority w:val="9"/>
    <w:semiHidden/>
    <w:rPr>
      <w:rFonts w:asciiTheme="majorHAnsi" w:eastAsiaTheme="majorEastAsia" w:hAnsiTheme="majorHAnsi" w:cstheme="majorBidi"/>
      <w:b/>
      <w:i/>
      <w:iCs/>
      <w:sz w:val="20"/>
      <w:szCs w:val="21"/>
    </w:rPr>
  </w:style>
  <w:style w:type="character" w:styleId="nfasis">
    <w:name w:val="Emphasis"/>
    <w:basedOn w:val="Fuentedeprrafopredeter"/>
    <w:uiPriority w:val="10"/>
    <w:qFormat/>
    <w:rsid w:val="009B6CC6"/>
    <w:rPr>
      <w:b w:val="0"/>
      <w:i w:val="0"/>
      <w:iCs/>
      <w:color w:val="F75952" w:themeColor="accent1"/>
      <w:lang w:val="es-ES"/>
    </w:rPr>
  </w:style>
  <w:style w:type="paragraph" w:styleId="Citadestacada">
    <w:name w:val="Intense Quote"/>
    <w:basedOn w:val="Normal"/>
    <w:next w:val="Normal"/>
    <w:link w:val="CitadestacadaCar"/>
    <w:uiPriority w:val="30"/>
    <w:semiHidden/>
    <w:unhideWhenUsed/>
    <w:qFormat/>
    <w:pPr>
      <w:spacing w:before="320" w:after="320" w:line="264" w:lineRule="auto"/>
      <w:contextualSpacing/>
    </w:pPr>
    <w:rPr>
      <w:b/>
      <w:i/>
      <w:iCs/>
      <w:color w:val="F75952" w:themeColor="accent1"/>
      <w:sz w:val="54"/>
    </w:rPr>
  </w:style>
  <w:style w:type="character" w:customStyle="1" w:styleId="CitadestacadaCar">
    <w:name w:val="Cita destacada Car"/>
    <w:basedOn w:val="Fuentedeprrafopredeter"/>
    <w:link w:val="Citadestacada"/>
    <w:uiPriority w:val="30"/>
    <w:semiHidden/>
    <w:rPr>
      <w:b/>
      <w:i/>
      <w:iCs/>
      <w:color w:val="F75952" w:themeColor="accent1"/>
      <w:sz w:val="54"/>
    </w:rPr>
  </w:style>
  <w:style w:type="paragraph" w:styleId="Prrafodelista">
    <w:name w:val="List Paragraph"/>
    <w:basedOn w:val="Normal"/>
    <w:uiPriority w:val="34"/>
    <w:unhideWhenUsed/>
    <w:qFormat/>
    <w:pPr>
      <w:contextualSpacing/>
    </w:pPr>
    <w:rPr>
      <w:i/>
    </w:rPr>
  </w:style>
  <w:style w:type="paragraph" w:styleId="Descripcin">
    <w:name w:val="caption"/>
    <w:basedOn w:val="Normal"/>
    <w:next w:val="Normal"/>
    <w:uiPriority w:val="35"/>
    <w:semiHidden/>
    <w:unhideWhenUsed/>
    <w:qFormat/>
    <w:pPr>
      <w:spacing w:line="240" w:lineRule="auto"/>
    </w:pPr>
    <w:rPr>
      <w:i/>
      <w:iCs/>
      <w:sz w:val="20"/>
      <w:szCs w:val="18"/>
    </w:rPr>
  </w:style>
  <w:style w:type="paragraph" w:styleId="TtuloTDC">
    <w:name w:val="TOC Heading"/>
    <w:basedOn w:val="Ttulo1"/>
    <w:next w:val="Normal"/>
    <w:uiPriority w:val="38"/>
    <w:qFormat/>
    <w:pPr>
      <w:spacing w:after="1320"/>
      <w:outlineLvl w:val="9"/>
    </w:pPr>
  </w:style>
  <w:style w:type="paragraph" w:styleId="Piedepgina">
    <w:name w:val="footer"/>
    <w:basedOn w:val="Normal"/>
    <w:link w:val="PiedepginaCar"/>
    <w:uiPriority w:val="99"/>
    <w:unhideWhenUsed/>
    <w:qFormat/>
    <w:pPr>
      <w:spacing w:after="0" w:line="240" w:lineRule="auto"/>
    </w:pPr>
    <w:rPr>
      <w:b/>
      <w:color w:val="F75952" w:themeColor="accent1"/>
      <w:sz w:val="38"/>
      <w:szCs w:val="38"/>
    </w:rPr>
  </w:style>
  <w:style w:type="character" w:customStyle="1" w:styleId="PiedepginaCar">
    <w:name w:val="Pie de página Car"/>
    <w:basedOn w:val="Fuentedeprrafopredeter"/>
    <w:link w:val="Piedepgina"/>
    <w:uiPriority w:val="99"/>
    <w:rPr>
      <w:b/>
      <w:color w:val="F75952" w:themeColor="accent1"/>
      <w:sz w:val="38"/>
      <w:szCs w:val="38"/>
    </w:rPr>
  </w:style>
  <w:style w:type="paragraph" w:styleId="Textodeglobo">
    <w:name w:val="Balloon Text"/>
    <w:basedOn w:val="Normal"/>
    <w:link w:val="TextodegloboCar"/>
    <w:uiPriority w:val="99"/>
    <w:semiHidden/>
    <w:unhideWhenUsed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Pr>
      <w:rFonts w:ascii="Segoe UI" w:hAnsi="Segoe UI" w:cs="Segoe UI"/>
      <w:sz w:val="18"/>
      <w:szCs w:val="18"/>
    </w:rPr>
  </w:style>
  <w:style w:type="character" w:styleId="nfasisintenso">
    <w:name w:val="Intense Emphasis"/>
    <w:basedOn w:val="Fuentedeprrafopredeter"/>
    <w:uiPriority w:val="21"/>
    <w:semiHidden/>
    <w:unhideWhenUsed/>
    <w:qFormat/>
    <w:rPr>
      <w:b/>
      <w:i/>
      <w:iCs/>
      <w:caps/>
      <w:smallCaps w:val="0"/>
      <w:color w:val="F75952" w:themeColor="accent1"/>
    </w:rPr>
  </w:style>
  <w:style w:type="character" w:styleId="Referenciaintensa">
    <w:name w:val="Intense Reference"/>
    <w:basedOn w:val="Fuentedeprrafopredeter"/>
    <w:uiPriority w:val="32"/>
    <w:semiHidden/>
    <w:unhideWhenUsed/>
    <w:qFormat/>
    <w:rPr>
      <w:b/>
      <w:bCs/>
      <w:caps/>
      <w:smallCaps w:val="0"/>
      <w:color w:val="3E3E3E" w:themeColor="text2" w:themeTint="E6"/>
      <w:spacing w:val="0"/>
    </w:rPr>
  </w:style>
  <w:style w:type="character" w:styleId="Textoennegrita">
    <w:name w:val="Strong"/>
    <w:basedOn w:val="Fuentedeprrafopredeter"/>
    <w:uiPriority w:val="8"/>
    <w:semiHidden/>
    <w:unhideWhenUsed/>
    <w:qFormat/>
    <w:rPr>
      <w:b/>
      <w:bCs/>
      <w:color w:val="3E3E3E" w:themeColor="text2" w:themeTint="E6"/>
    </w:rPr>
  </w:style>
  <w:style w:type="character" w:styleId="nfasissutil">
    <w:name w:val="Subtle Emphasis"/>
    <w:basedOn w:val="Fuentedeprrafopredeter"/>
    <w:uiPriority w:val="19"/>
    <w:semiHidden/>
    <w:unhideWhenUsed/>
    <w:qFormat/>
    <w:rPr>
      <w:i/>
      <w:iCs/>
      <w:color w:val="5F5F5F" w:themeColor="text2" w:themeTint="BF"/>
    </w:rPr>
  </w:style>
  <w:style w:type="character" w:styleId="Referenciasutil">
    <w:name w:val="Subtle Reference"/>
    <w:basedOn w:val="Fuentedeprrafopredeter"/>
    <w:uiPriority w:val="31"/>
    <w:semiHidden/>
    <w:unhideWhenUsed/>
    <w:qFormat/>
    <w:rPr>
      <w:caps/>
      <w:smallCaps w:val="0"/>
      <w:color w:val="5F5F5F" w:themeColor="text2" w:themeTint="BF"/>
    </w:rPr>
  </w:style>
  <w:style w:type="character" w:styleId="Ttulodellibro">
    <w:name w:val="Book Title"/>
    <w:basedOn w:val="Fuentedeprrafopredeter"/>
    <w:uiPriority w:val="33"/>
    <w:semiHidden/>
    <w:unhideWhenUsed/>
    <w:qFormat/>
    <w:rPr>
      <w:b w:val="0"/>
      <w:bCs/>
      <w:i/>
      <w:iCs/>
      <w:color w:val="3E3E3E" w:themeColor="text2" w:themeTint="E6"/>
      <w:spacing w:val="0"/>
    </w:rPr>
  </w:style>
  <w:style w:type="paragraph" w:styleId="Ttulo">
    <w:name w:val="Title"/>
    <w:basedOn w:val="Normal"/>
    <w:next w:val="Subttulo"/>
    <w:link w:val="TtuloCar"/>
    <w:uiPriority w:val="1"/>
    <w:qFormat/>
    <w:pPr>
      <w:spacing w:after="280" w:line="240" w:lineRule="auto"/>
      <w:contextualSpacing/>
    </w:pPr>
    <w:rPr>
      <w:rFonts w:asciiTheme="majorHAnsi" w:eastAsiaTheme="majorEastAsia" w:hAnsiTheme="majorHAnsi" w:cstheme="majorBidi"/>
      <w:b/>
      <w:caps/>
      <w:color w:val="2A2A2A" w:themeColor="text2"/>
      <w:kern w:val="28"/>
      <w:sz w:val="100"/>
      <w:szCs w:val="56"/>
    </w:rPr>
  </w:style>
  <w:style w:type="character" w:customStyle="1" w:styleId="TtuloCar">
    <w:name w:val="Título Car"/>
    <w:basedOn w:val="Fuentedeprrafopredeter"/>
    <w:link w:val="Ttulo"/>
    <w:uiPriority w:val="1"/>
    <w:rPr>
      <w:rFonts w:asciiTheme="majorHAnsi" w:eastAsiaTheme="majorEastAsia" w:hAnsiTheme="majorHAnsi" w:cstheme="majorBidi"/>
      <w:b/>
      <w:caps/>
      <w:color w:val="2A2A2A" w:themeColor="text2"/>
      <w:kern w:val="28"/>
      <w:sz w:val="100"/>
      <w:szCs w:val="56"/>
    </w:rPr>
  </w:style>
  <w:style w:type="paragraph" w:styleId="Subttulo">
    <w:name w:val="Subtitle"/>
    <w:basedOn w:val="Normal"/>
    <w:next w:val="Autor"/>
    <w:link w:val="SubttuloCar"/>
    <w:uiPriority w:val="2"/>
    <w:qFormat/>
    <w:pPr>
      <w:numPr>
        <w:ilvl w:val="1"/>
      </w:numPr>
      <w:spacing w:after="160"/>
    </w:pPr>
    <w:rPr>
      <w:rFonts w:asciiTheme="majorHAnsi" w:eastAsiaTheme="minorEastAsia" w:hAnsiTheme="majorHAnsi"/>
      <w:b/>
      <w:color w:val="F75952" w:themeColor="accent1"/>
      <w:sz w:val="50"/>
      <w:szCs w:val="22"/>
    </w:rPr>
  </w:style>
  <w:style w:type="character" w:customStyle="1" w:styleId="SubttuloCar">
    <w:name w:val="Subtítulo Car"/>
    <w:basedOn w:val="Fuentedeprrafopredeter"/>
    <w:link w:val="Subttulo"/>
    <w:uiPriority w:val="2"/>
    <w:rPr>
      <w:rFonts w:asciiTheme="majorHAnsi" w:eastAsiaTheme="minorEastAsia" w:hAnsiTheme="majorHAnsi"/>
      <w:b/>
      <w:color w:val="F75952" w:themeColor="accent1"/>
      <w:sz w:val="50"/>
      <w:szCs w:val="22"/>
    </w:rPr>
  </w:style>
  <w:style w:type="paragraph" w:styleId="TDC1">
    <w:name w:val="toc 1"/>
    <w:basedOn w:val="Normal"/>
    <w:next w:val="Normal"/>
    <w:autoRedefine/>
    <w:uiPriority w:val="39"/>
    <w:unhideWhenUsed/>
    <w:qFormat/>
    <w:pPr>
      <w:tabs>
        <w:tab w:val="right" w:leader="dot" w:pos="8630"/>
      </w:tabs>
      <w:spacing w:before="600" w:after="240"/>
    </w:pPr>
    <w:rPr>
      <w:rFonts w:asciiTheme="majorHAnsi" w:hAnsiTheme="majorHAnsi"/>
      <w:b/>
      <w:bCs/>
      <w:caps/>
      <w:color w:val="2A2A2A" w:themeColor="text2"/>
      <w:sz w:val="28"/>
    </w:rPr>
  </w:style>
  <w:style w:type="paragraph" w:styleId="TDC2">
    <w:name w:val="toc 2"/>
    <w:basedOn w:val="Normal"/>
    <w:next w:val="Normal"/>
    <w:autoRedefine/>
    <w:uiPriority w:val="39"/>
    <w:unhideWhenUsed/>
    <w:qFormat/>
    <w:pPr>
      <w:tabs>
        <w:tab w:val="right" w:leader="dot" w:pos="8630"/>
      </w:tabs>
      <w:spacing w:before="120" w:after="0" w:line="240" w:lineRule="auto"/>
    </w:pPr>
    <w:rPr>
      <w:bCs/>
      <w:szCs w:val="20"/>
    </w:rPr>
  </w:style>
  <w:style w:type="table" w:customStyle="1" w:styleId="Generaltable">
    <w:name w:val="General table"/>
    <w:basedOn w:val="Tablanormal"/>
    <w:uiPriority w:val="99"/>
    <w:pPr>
      <w:spacing w:after="0" w:line="240" w:lineRule="auto"/>
    </w:pPr>
    <w:tblPr>
      <w:tblStyleRowBandSize w:val="1"/>
      <w:tblStyleColBandSize w:val="1"/>
      <w:tblBorders>
        <w:insideH w:val="single" w:sz="8" w:space="0" w:color="C9C9C9" w:themeColor="text2" w:themeTint="40"/>
      </w:tblBorders>
      <w:tblCellMar>
        <w:left w:w="0" w:type="dxa"/>
        <w:right w:w="504" w:type="dxa"/>
      </w:tblCellMar>
    </w:tblPr>
    <w:tblStylePr w:type="firstRow">
      <w:pPr>
        <w:wordWrap/>
        <w:spacing w:beforeLines="0" w:before="0" w:beforeAutospacing="0" w:afterLines="0" w:after="0" w:afterAutospacing="0" w:line="240" w:lineRule="auto"/>
        <w:contextualSpacing w:val="0"/>
        <w:jc w:val="left"/>
      </w:pPr>
      <w:rPr>
        <w:rFonts w:asciiTheme="majorHAnsi" w:hAnsiTheme="majorHAnsi"/>
        <w:b/>
        <w:i w:val="0"/>
        <w:caps/>
        <w:smallCaps w:val="0"/>
        <w:color w:val="2A2A2A" w:themeColor="text2"/>
        <w:sz w:val="28"/>
      </w:rPr>
      <w:tblPr/>
      <w:trPr>
        <w:tblHeader/>
      </w:trPr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  <w:tcMar>
          <w:top w:w="576" w:type="dxa"/>
          <w:left w:w="0" w:type="dxa"/>
          <w:bottom w:w="360" w:type="dxa"/>
          <w:right w:w="0" w:type="dxa"/>
        </w:tcMar>
      </w:tcPr>
    </w:tblStylePr>
    <w:tblStylePr w:type="firstCol">
      <w:pPr>
        <w:wordWrap/>
        <w:jc w:val="right"/>
      </w:pPr>
      <w:rPr>
        <w:b/>
        <w:i w:val="0"/>
        <w:color w:val="F75952" w:themeColor="accent1"/>
        <w:sz w:val="24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  <w:tblStylePr w:type="band1Horz">
      <w:tblPr/>
      <w:tcPr>
        <w:tcMar>
          <w:top w:w="216" w:type="dxa"/>
          <w:left w:w="0" w:type="dxa"/>
          <w:bottom w:w="216" w:type="dxa"/>
          <w:right w:w="504" w:type="dxa"/>
        </w:tcMar>
      </w:tcPr>
    </w:tblStylePr>
    <w:tblStylePr w:type="band2Horz">
      <w:tblPr/>
      <w:tcPr>
        <w:tcMar>
          <w:top w:w="216" w:type="dxa"/>
          <w:left w:w="0" w:type="dxa"/>
          <w:bottom w:w="216" w:type="dxa"/>
          <w:right w:w="504" w:type="dxa"/>
        </w:tcMar>
      </w:tcPr>
    </w:tblStylePr>
    <w:tblStylePr w:type="nwCell">
      <w:pPr>
        <w:wordWrap/>
        <w:spacing w:beforeLines="0" w:before="0" w:beforeAutospacing="0" w:afterLines="0" w:after="0" w:afterAutospacing="0" w:line="240" w:lineRule="auto"/>
        <w:contextualSpacing w:val="0"/>
        <w:jc w:val="left"/>
      </w:pPr>
    </w:tblStylePr>
  </w:style>
  <w:style w:type="paragraph" w:customStyle="1" w:styleId="Autor">
    <w:name w:val="Autor"/>
    <w:basedOn w:val="Normal"/>
    <w:uiPriority w:val="3"/>
    <w:qFormat/>
    <w:pPr>
      <w:spacing w:after="0"/>
    </w:pPr>
    <w:rPr>
      <w:b/>
      <w:color w:val="2A2A2A" w:themeColor="text2"/>
      <w:sz w:val="30"/>
    </w:rPr>
  </w:style>
  <w:style w:type="paragraph" w:styleId="Encabezado">
    <w:name w:val="header"/>
    <w:basedOn w:val="Normal"/>
    <w:link w:val="EncabezadoCar"/>
    <w:uiPriority w:val="99"/>
    <w:unhideWhenUsed/>
    <w:qFormat/>
    <w:pPr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</w:style>
  <w:style w:type="paragraph" w:styleId="Listaconnmeros">
    <w:name w:val="List Number"/>
    <w:basedOn w:val="Normal"/>
    <w:uiPriority w:val="13"/>
    <w:qFormat/>
    <w:pPr>
      <w:numPr>
        <w:numId w:val="16"/>
      </w:numPr>
    </w:pPr>
    <w:rPr>
      <w:i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63" Type="http://schemas.openxmlformats.org/officeDocument/2006/relationships/image" Target="media/image52.png"/><Relationship Id="rId7" Type="http://schemas.openxmlformats.org/officeDocument/2006/relationships/styles" Target="styles.xml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9" Type="http://schemas.openxmlformats.org/officeDocument/2006/relationships/image" Target="media/image18.png"/><Relationship Id="rId11" Type="http://schemas.openxmlformats.org/officeDocument/2006/relationships/endnotes" Target="endnotes.xm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66" Type="http://schemas.openxmlformats.org/officeDocument/2006/relationships/theme" Target="theme/theme1.xml"/><Relationship Id="rId5" Type="http://schemas.openxmlformats.org/officeDocument/2006/relationships/customXml" Target="../customXml/item5.xml"/><Relationship Id="rId61" Type="http://schemas.openxmlformats.org/officeDocument/2006/relationships/image" Target="media/image50.png"/><Relationship Id="rId19" Type="http://schemas.openxmlformats.org/officeDocument/2006/relationships/image" Target="media/image8.png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image" Target="media/image45.png"/><Relationship Id="rId64" Type="http://schemas.openxmlformats.org/officeDocument/2006/relationships/footer" Target="footer1.xml"/><Relationship Id="rId8" Type="http://schemas.openxmlformats.org/officeDocument/2006/relationships/settings" Target="settings.xml"/><Relationship Id="rId51" Type="http://schemas.openxmlformats.org/officeDocument/2006/relationships/image" Target="media/image40.png"/><Relationship Id="rId3" Type="http://schemas.openxmlformats.org/officeDocument/2006/relationships/customXml" Target="../customXml/item3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image" Target="media/image48.png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62" Type="http://schemas.openxmlformats.org/officeDocument/2006/relationships/image" Target="media/image51.png"/><Relationship Id="rId1" Type="http://schemas.openxmlformats.org/officeDocument/2006/relationships/customXml" Target="../customXml/item1.xml"/><Relationship Id="rId6" Type="http://schemas.openxmlformats.org/officeDocument/2006/relationships/numbering" Target="numbering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10" Type="http://schemas.openxmlformats.org/officeDocument/2006/relationships/footnotes" Target="footnotes.xml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fontTable" Target="fontTable.xml"/><Relationship Id="rId4" Type="http://schemas.openxmlformats.org/officeDocument/2006/relationships/customXml" Target="../customXml/item4.xml"/><Relationship Id="rId9" Type="http://schemas.openxmlformats.org/officeDocument/2006/relationships/webSettings" Target="webSettings.xml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39" Type="http://schemas.openxmlformats.org/officeDocument/2006/relationships/image" Target="media/image28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/Users/blanc/Library/Containers/com.microsoft.Word/Data/Library/Application%20Support/Microsoft/Office/16.0/DTS/es-ES%7b28672488-509E-EA4F-AFE9-B469F8896C2A%7d/%7bF9C252B3-9525-6D42-977A-3ED6AF3DA2A7%7dtf10002071.dotx" TargetMode="External"/></Relationships>
</file>

<file path=word/theme/theme1.xml><?xml version="1.0" encoding="utf-8"?>
<a:theme xmlns:a="http://schemas.openxmlformats.org/drawingml/2006/main" name="Office Theme">
  <a:themeElements>
    <a:clrScheme name="Custom 38">
      <a:dk1>
        <a:sysClr val="windowText" lastClr="000000"/>
      </a:dk1>
      <a:lt1>
        <a:sysClr val="window" lastClr="FFFFFF"/>
      </a:lt1>
      <a:dk2>
        <a:srgbClr val="2A2A2A"/>
      </a:dk2>
      <a:lt2>
        <a:srgbClr val="FBFBF8"/>
      </a:lt2>
      <a:accent1>
        <a:srgbClr val="F75952"/>
      </a:accent1>
      <a:accent2>
        <a:srgbClr val="6AC7C9"/>
      </a:accent2>
      <a:accent3>
        <a:srgbClr val="F98A37"/>
      </a:accent3>
      <a:accent4>
        <a:srgbClr val="75BB6E"/>
      </a:accent4>
      <a:accent5>
        <a:srgbClr val="B67AC3"/>
      </a:accent5>
      <a:accent6>
        <a:srgbClr val="F7C94D"/>
      </a:accent6>
      <a:hlink>
        <a:srgbClr val="B67AC3"/>
      </a:hlink>
      <a:folHlink>
        <a:srgbClr val="6AC7C9"/>
      </a:folHlink>
    </a:clrScheme>
    <a:fontScheme name="Verdana">
      <a:majorFont>
        <a:latin typeface="Verdana"/>
        <a:ea typeface=""/>
        <a:cs typeface=""/>
        <a:font script="Jpan" typeface="ＭＳ ゴシック"/>
        <a:font script="Hang" typeface="굴림"/>
        <a:font script="Hans" typeface="微软雅黑"/>
        <a:font script="Hant" typeface="微軟正黑體"/>
        <a:font script="Arab" typeface="Tahoma"/>
        <a:font script="Hebr" typeface="Tahoma"/>
        <a:font script="Thai" typeface="Frees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Verdana"/>
        <a:font script="Uigh" typeface="Microsoft Uighur"/>
        <a:font script="Geor" typeface="Sylfaen"/>
      </a:majorFont>
      <a:minorFont>
        <a:latin typeface="Verdana"/>
        <a:ea typeface=""/>
        <a:cs typeface=""/>
        <a:font script="Jpan" typeface="ＭＳ ゴシック"/>
        <a:font script="Hang" typeface="굴림"/>
        <a:font script="Hans" typeface="微软雅黑"/>
        <a:font script="Hant" typeface="微軟正黑體"/>
        <a:font script="Arab" typeface="Tahoma"/>
        <a:font script="Hebr" typeface="Tahoma"/>
        <a:font script="Thai" typeface="Frees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Verdana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dlc_DocId xmlns="498267d4-2a5a-4c72-99d3-cf7236a95ce8">CTQFD2CFPMXN-979-676</_dlc_DocId>
    <_dlc_DocIdUrl xmlns="498267d4-2a5a-4c72-99d3-cf7236a95ce8">
      <Url>https://msft.spoppe.com/teams/cpub/teams/Consumer/templates/_layouts/15/DocIdRedir.aspx?ID=CTQFD2CFPMXN-979-676</Url>
      <Description>CTQFD2CFPMXN-979-676</Description>
    </_dlc_DocIdUrl>
    <SharedWithDetails xmlns="498267d4-2a5a-4c72-99d3-cf7236a95ce8">{}</SharedWithDetails>
    <SharedWithUsers xmlns="498267d4-2a5a-4c72-99d3-cf7236a95ce8">
      <UserInfo>
        <DisplayName/>
        <AccountId xsi:nil="true"/>
        <AccountType/>
      </UserInfo>
    </SharedWithUsers>
    <SharingHintHash xmlns="498267d4-2a5a-4c72-99d3-cf7236a95ce8">1245024977</SharingHintHash>
  </documentManagement>
</p:properti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012E2E405031D74DB051ADDB3D34E572" ma:contentTypeVersion="5" ma:contentTypeDescription="Create a new document." ma:contentTypeScope="" ma:versionID="e0009f9404bcb9590f313d2c358460f1">
  <xsd:schema xmlns:xsd="http://www.w3.org/2001/XMLSchema" xmlns:xs="http://www.w3.org/2001/XMLSchema" xmlns:p="http://schemas.microsoft.com/office/2006/metadata/properties" xmlns:ns2="498267d4-2a5a-4c72-99d3-cf7236a95ce8" targetNamespace="http://schemas.microsoft.com/office/2006/metadata/properties" ma:root="true" ma:fieldsID="06e76fce95f74677884cb27b0c6533f2" ns2:_="">
    <xsd:import namespace="498267d4-2a5a-4c72-99d3-cf7236a95ce8"/>
    <xsd:element name="properties">
      <xsd:complexType>
        <xsd:sequence>
          <xsd:element name="documentManagement">
            <xsd:complexType>
              <xsd:all>
                <xsd:element ref="ns2:_dlc_DocId" minOccurs="0"/>
                <xsd:element ref="ns2:_dlc_DocIdUrl" minOccurs="0"/>
                <xsd:element ref="ns2:_dlc_DocIdPersistId" minOccurs="0"/>
                <xsd:element ref="ns2:SharedWithUsers" minOccurs="0"/>
                <xsd:element ref="ns2:SharingHintHash" minOccurs="0"/>
                <xsd:element ref="ns2:SharedWithDetail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98267d4-2a5a-4c72-99d3-cf7236a95ce8" elementFormDefault="qualified">
    <xsd:import namespace="http://schemas.microsoft.com/office/2006/documentManagement/types"/>
    <xsd:import namespace="http://schemas.microsoft.com/office/infopath/2007/PartnerControls"/>
    <xsd:element name="_dlc_DocId" ma:index="8" nillable="true" ma:displayName="Document ID Value" ma:description="The value of the document ID assigned to this item." ma:internalName="_dlc_DocId" ma:readOnly="true">
      <xsd:simpleType>
        <xsd:restriction base="dms:Text"/>
      </xsd:simpleType>
    </xsd:element>
    <xsd:element name="_dlc_DocIdUrl" ma:index="9" nillable="true" ma:displayName="Document ID" ma:description="Permanent link to this document." ma:hidden="true" ma:internalName="_dlc_DocIdUrl" ma:readOnly="true">
      <xsd:complexType>
        <xsd:complexContent>
          <xsd:extension base="dms:URL">
            <xsd:sequence>
              <xsd:element name="Url" type="dms:ValidUrl" minOccurs="0" nillable="true"/>
              <xsd:element name="Description" type="xsd:string" nillable="true"/>
            </xsd:sequence>
          </xsd:extension>
        </xsd:complexContent>
      </xsd:complexType>
    </xsd:element>
    <xsd:element name="_dlc_DocIdPersistId" ma:index="10" nillable="true" ma:displayName="Persist ID" ma:description="Keep ID on add." ma:hidden="true" ma:internalName="_dlc_DocIdPersistId" ma:readOnly="true">
      <xsd:simpleType>
        <xsd:restriction base="dms:Boolean"/>
      </xsd:simpleType>
    </xsd:element>
    <xsd:element name="SharedWithUsers" ma:index="11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ingHintHash" ma:index="12" nillable="true" ma:displayName="Sharing Hint Hash" ma:internalName="SharingHintHash" ma:readOnly="true">
      <xsd:simpleType>
        <xsd:restriction base="dms:Text"/>
      </xsd:simpleType>
    </xsd:element>
    <xsd:element name="SharedWithDetails" ma:index="13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5.xml><?xml version="1.0" encoding="utf-8"?>
<?mso-contentType ?>
<spe:Receivers xmlns:spe="http://schemas.microsoft.com/sharepoint/events">
  <Receiver>
    <Name>Document ID Generator</Name>
    <Synchronization>Synchronous</Synchronization>
    <Type>10001</Type>
    <SequenceNumber>1000</SequenceNumber>
    <Url/>
    <Assembly>Microsoft.Office.DocumentManagement, Version=15.0.0.0,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10002</Type>
    <SequenceNumber>1001</SequenceNumber>
    <Url/>
    <Assembly>Microsoft.Office.DocumentManagement, Version=15.0.0.0,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10004</Type>
    <SequenceNumber>1002</SequenceNumber>
    <Url/>
    <Assembly>Microsoft.Office.DocumentManagement, Version=15.0.0.0,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10006</Type>
    <SequenceNumber>1003</SequenceNumber>
    <Url/>
    <Assembly>Microsoft.Office.DocumentManagement, Version=15.0.0.0, Culture=neutral, PublicKeyToken=71e9bce111e9429c</Assembly>
    <Class>Microsoft.Office.DocumentManagement.Internal.DocIdHandler</Class>
    <Data/>
    <Filter/>
  </Receiver>
</spe:Receivers>
</file>

<file path=customXml/itemProps1.xml><?xml version="1.0" encoding="utf-8"?>
<ds:datastoreItem xmlns:ds="http://schemas.openxmlformats.org/officeDocument/2006/customXml" ds:itemID="{B79E6113-9D61-48C6-AB23-FE0124366565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DE96885B-1454-4DB1-8DBF-60DECF802227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4A3CED26-0910-4819-874B-D8E2CCD421FE}">
  <ds:schemaRefs>
    <ds:schemaRef ds:uri="http://schemas.microsoft.com/office/2006/metadata/properties"/>
    <ds:schemaRef ds:uri="http://schemas.microsoft.com/office/infopath/2007/PartnerControls"/>
    <ds:schemaRef ds:uri="498267d4-2a5a-4c72-99d3-cf7236a95ce8"/>
  </ds:schemaRefs>
</ds:datastoreItem>
</file>

<file path=customXml/itemProps4.xml><?xml version="1.0" encoding="utf-8"?>
<ds:datastoreItem xmlns:ds="http://schemas.openxmlformats.org/officeDocument/2006/customXml" ds:itemID="{400DB6FE-DF17-4741-ACCE-BDED9F9E13D9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498267d4-2a5a-4c72-99d3-cf7236a95ce8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5.xml><?xml version="1.0" encoding="utf-8"?>
<ds:datastoreItem xmlns:ds="http://schemas.openxmlformats.org/officeDocument/2006/customXml" ds:itemID="{D7FA49B8-B6EE-4B3F-B22F-E9F8C6A00940}">
  <ds:schemaRefs>
    <ds:schemaRef ds:uri="http://schemas.microsoft.com/sharepoint/event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Documento con portada y TDC.dotx</Template>
  <TotalTime>213</TotalTime>
  <Pages>29</Pages>
  <Words>1762</Words>
  <Characters>9695</Characters>
  <Application>Microsoft Office Word</Application>
  <DocSecurity>0</DocSecurity>
  <Lines>80</Lines>
  <Paragraphs>22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11435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Microsoft Office User</dc:creator>
  <cp:lastModifiedBy>Eduardo Blanco Bielsa</cp:lastModifiedBy>
  <cp:revision>12</cp:revision>
  <dcterms:created xsi:type="dcterms:W3CDTF">2022-01-06T21:12:00Z</dcterms:created>
  <dcterms:modified xsi:type="dcterms:W3CDTF">2022-01-07T17:30:00Z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0x010100012E2E405031D74DB051ADDB3D34E572</vt:lpwstr>
  </property>
  <property fmtid="{D5CDD505-2E9C-101B-9397-08002B2CF9AE}" pid="3" name="_dlc_DocIdItemGuid">
    <vt:lpwstr>40c25c02-a5e0-48a4-913c-93e0d5121f72</vt:lpwstr>
  </property>
</Properties>
</file>